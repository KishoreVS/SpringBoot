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22F54" w:rsidR="00C82F42" w:rsidP="00C82F42" w:rsidRDefault="00C82F42" w14:paraId="0BB4EBCA" wp14:textId="77777777">
      <w:pPr>
        <w:rPr>
          <w:rFonts w:cs="Arial"/>
          <w:b/>
          <w:sz w:val="22"/>
          <w:szCs w:val="22"/>
          <w:u w:val="single"/>
        </w:rPr>
      </w:pPr>
      <w:r w:rsidRPr="00022F54">
        <w:rPr>
          <w:rFonts w:cs="Arial"/>
          <w:b/>
          <w:sz w:val="22"/>
          <w:szCs w:val="22"/>
          <w:u w:val="single"/>
        </w:rPr>
        <w:t>Assessment Parameters</w:t>
      </w:r>
    </w:p>
    <w:p xmlns:wp14="http://schemas.microsoft.com/office/word/2010/wordml" w:rsidRPr="00022F54" w:rsidR="00C82F42" w:rsidP="00C82F42" w:rsidRDefault="00C82F42" w14:paraId="672A6659" wp14:textId="77777777">
      <w:pPr>
        <w:rPr>
          <w:rFonts w:cs="Arial"/>
          <w:b/>
          <w:sz w:val="22"/>
          <w:szCs w:val="22"/>
          <w:u w:val="single"/>
        </w:rPr>
      </w:pPr>
    </w:p>
    <w:p xmlns:wp14="http://schemas.microsoft.com/office/word/2010/wordml" w:rsidRPr="00022F54" w:rsidR="00C82F42" w:rsidP="00C82F42" w:rsidRDefault="00C82F42" w14:paraId="7280F044" wp14:textId="77777777">
      <w:pPr>
        <w:numPr>
          <w:ilvl w:val="0"/>
          <w:numId w:val="1"/>
        </w:numPr>
        <w:spacing w:line="360" w:lineRule="auto"/>
        <w:rPr>
          <w:rFonts w:cs="Arial"/>
          <w:i/>
          <w:sz w:val="22"/>
          <w:szCs w:val="22"/>
        </w:rPr>
      </w:pPr>
      <w:r w:rsidRPr="00022F54">
        <w:rPr>
          <w:rFonts w:cs="Arial"/>
          <w:i/>
          <w:sz w:val="22"/>
          <w:szCs w:val="22"/>
        </w:rPr>
        <w:t>Complete flow of the application with exception handling -70%</w:t>
      </w:r>
    </w:p>
    <w:p xmlns:wp14="http://schemas.microsoft.com/office/word/2010/wordml" w:rsidRPr="00022F54" w:rsidR="00C82F42" w:rsidP="00C82F42" w:rsidRDefault="00C82F42" w14:paraId="16666A09" wp14:textId="77777777">
      <w:pPr>
        <w:numPr>
          <w:ilvl w:val="0"/>
          <w:numId w:val="1"/>
        </w:numPr>
        <w:spacing w:line="360" w:lineRule="auto"/>
        <w:rPr>
          <w:rFonts w:cs="Arial"/>
          <w:i/>
          <w:sz w:val="22"/>
          <w:szCs w:val="22"/>
        </w:rPr>
      </w:pPr>
      <w:r w:rsidRPr="00022F54">
        <w:rPr>
          <w:rFonts w:cs="Arial"/>
          <w:i/>
          <w:sz w:val="22"/>
          <w:szCs w:val="22"/>
        </w:rPr>
        <w:t>Comments/best practice, coding standards- 10%</w:t>
      </w:r>
    </w:p>
    <w:p xmlns:wp14="http://schemas.microsoft.com/office/word/2010/wordml" w:rsidRPr="00022F54" w:rsidR="00C82F42" w:rsidP="00C82F42" w:rsidRDefault="00C82F42" w14:paraId="15F13E92" wp14:textId="77777777">
      <w:pPr>
        <w:numPr>
          <w:ilvl w:val="0"/>
          <w:numId w:val="1"/>
        </w:numPr>
        <w:spacing w:line="360" w:lineRule="auto"/>
        <w:rPr>
          <w:rFonts w:cs="Arial"/>
          <w:i/>
          <w:sz w:val="22"/>
          <w:szCs w:val="22"/>
        </w:rPr>
      </w:pPr>
      <w:r w:rsidRPr="00022F54">
        <w:rPr>
          <w:rFonts w:cs="Arial"/>
          <w:i/>
          <w:sz w:val="22"/>
          <w:szCs w:val="22"/>
        </w:rPr>
        <w:t>Execution of the application (Output) – 20%</w:t>
      </w:r>
    </w:p>
    <w:p xmlns:wp14="http://schemas.microsoft.com/office/word/2010/wordml" w:rsidRPr="00022F54" w:rsidR="00C82F42" w:rsidP="00C82F42" w:rsidRDefault="00C82F42" w14:paraId="18CA8C06" wp14:textId="77777777">
      <w:pPr>
        <w:numPr>
          <w:ilvl w:val="0"/>
          <w:numId w:val="1"/>
        </w:numPr>
        <w:spacing w:line="360" w:lineRule="auto"/>
        <w:rPr>
          <w:rFonts w:cs="Arial"/>
          <w:i/>
          <w:sz w:val="22"/>
          <w:szCs w:val="22"/>
        </w:rPr>
      </w:pPr>
      <w:r w:rsidRPr="00022F54">
        <w:rPr>
          <w:rFonts w:cs="Arial"/>
          <w:i/>
          <w:sz w:val="22"/>
          <w:szCs w:val="22"/>
        </w:rPr>
        <w:t>ScreenShot should be submitted along with the solution</w:t>
      </w:r>
    </w:p>
    <w:p xmlns:wp14="http://schemas.microsoft.com/office/word/2010/wordml" w:rsidRPr="00022F54" w:rsidR="00C82F42" w:rsidP="6EC6A2CD" w:rsidRDefault="00C82F42" w14:paraId="59549A01" wp14:textId="09FBDA2C">
      <w:pPr>
        <w:numPr>
          <w:ilvl w:val="0"/>
          <w:numId w:val="1"/>
        </w:numPr>
        <w:spacing w:line="360" w:lineRule="auto"/>
        <w:rPr>
          <w:rFonts w:cs="Arial"/>
          <w:i w:val="1"/>
          <w:iCs w:val="1"/>
          <w:sz w:val="22"/>
          <w:szCs w:val="22"/>
        </w:rPr>
      </w:pPr>
      <w:r w:rsidRPr="6EC6A2CD">
        <w:rPr>
          <w:rFonts w:cs="Arial"/>
          <w:i w:val="1"/>
          <w:iCs w:val="1"/>
          <w:sz w:val="22"/>
          <w:szCs w:val="22"/>
        </w:rPr>
        <w:t xml:space="preserve">The </w:t>
      </w:r>
      <w:r w:rsidRPr="6EC6A2CD">
        <w:rPr>
          <w:rFonts w:cs="Arial"/>
          <w:i w:val="1"/>
          <w:iCs w:val="1"/>
          <w:sz w:val="22"/>
          <w:szCs w:val="22"/>
        </w:rPr>
        <w:t>solution</w:t>
      </w:r>
      <w:r w:rsidRPr="6EC6A2CD">
        <w:rPr>
          <w:rFonts w:cs="Arial"/>
          <w:i w:val="1"/>
          <w:iCs w:val="1"/>
          <w:sz w:val="22"/>
          <w:szCs w:val="22"/>
        </w:rPr>
        <w:t xml:space="preserve"> </w:t>
      </w:r>
      <w:r w:rsidRPr="6EC6A2CD">
        <w:rPr>
          <w:rFonts w:cs="Arial"/>
          <w:i w:val="1"/>
          <w:iCs w:val="1"/>
          <w:sz w:val="22"/>
          <w:szCs w:val="22"/>
        </w:rPr>
        <w:t>(</w:t>
      </w:r>
      <w:r w:rsidRPr="6EC6A2CD">
        <w:rPr>
          <w:rFonts w:cs="Arial"/>
          <w:i w:val="1"/>
          <w:iCs w:val="1"/>
          <w:sz w:val="22"/>
          <w:szCs w:val="22"/>
        </w:rPr>
        <w:t>Project) created</w:t>
      </w:r>
      <w:r w:rsidRPr="00022F54">
        <w:rPr>
          <w:rFonts w:cs="Arial"/>
          <w:i/>
          <w:sz w:val="22"/>
          <w:szCs w:val="22"/>
        </w:rPr>
        <w:tab/>
      </w:r>
      <w:r w:rsidRPr="6EC6A2CD">
        <w:rPr>
          <w:rFonts w:cs="Arial"/>
          <w:i w:val="1"/>
          <w:iCs w:val="1"/>
          <w:sz w:val="22"/>
          <w:szCs w:val="22"/>
        </w:rPr>
        <w:t xml:space="preserve"> by the trainee should have the name like </w:t>
      </w:r>
      <w:proofErr w:type="spellStart"/>
      <w:r w:rsidRPr="6EC6A2CD">
        <w:rPr>
          <w:rFonts w:cs="Arial"/>
          <w:i w:val="1"/>
          <w:iCs w:val="1"/>
          <w:sz w:val="22"/>
          <w:szCs w:val="22"/>
        </w:rPr>
        <w:t xml:space="preserve">AppName_Empid</w:t>
      </w:r>
      <w:proofErr w:type="spellEnd"/>
      <w:r w:rsidRPr="6EC6A2CD">
        <w:rPr>
          <w:rFonts w:cs="Arial"/>
          <w:i w:val="1"/>
          <w:iCs w:val="1"/>
          <w:sz w:val="22"/>
          <w:szCs w:val="22"/>
        </w:rPr>
        <w:t xml:space="preserve"> Ex:ABCCorp_675467</w:t>
      </w:r>
    </w:p>
    <w:p xmlns:wp14="http://schemas.microsoft.com/office/word/2010/wordml" w:rsidRPr="00022F54" w:rsidR="00C82F42" w:rsidP="00C82F42" w:rsidRDefault="00C82F42" w14:paraId="716B4D0C" wp14:textId="77777777">
      <w:pPr>
        <w:numPr>
          <w:ilvl w:val="0"/>
          <w:numId w:val="1"/>
        </w:numPr>
        <w:spacing w:line="360" w:lineRule="auto"/>
        <w:rPr>
          <w:rFonts w:cs="Arial"/>
          <w:i/>
          <w:sz w:val="22"/>
          <w:szCs w:val="22"/>
        </w:rPr>
      </w:pPr>
      <w:r w:rsidRPr="00022F54">
        <w:rPr>
          <w:rFonts w:cs="Arial"/>
          <w:i/>
          <w:sz w:val="22"/>
          <w:szCs w:val="22"/>
        </w:rPr>
        <w:t>Code with compilation errors will not be considered for evaluation</w:t>
      </w:r>
    </w:p>
    <w:p xmlns:wp14="http://schemas.microsoft.com/office/word/2010/wordml" w:rsidRPr="00022F54" w:rsidR="00C82F42" w:rsidP="00C82F42" w:rsidRDefault="00AF7BDE" w14:paraId="2AE47944" wp14:textId="77777777">
      <w:pPr>
        <w:spacing w:line="360" w:lineRule="auto"/>
        <w:rPr>
          <w:rFonts w:cs="Arial"/>
          <w:i/>
          <w:sz w:val="22"/>
          <w:szCs w:val="22"/>
        </w:rPr>
      </w:pPr>
      <w:r w:rsidRPr="00022F54">
        <w:rPr>
          <w:rFonts w:cs="Arial"/>
          <w:i/>
          <w:sz w:val="22"/>
          <w:szCs w:val="22"/>
        </w:rPr>
        <w:t>___</w:t>
      </w:r>
      <w:r w:rsidRPr="00022F54" w:rsidR="00C82F42">
        <w:rPr>
          <w:rFonts w:cs="Arial"/>
          <w:i/>
          <w:sz w:val="22"/>
          <w:szCs w:val="22"/>
        </w:rPr>
        <w:t>___________________________________________________________________</w:t>
      </w:r>
    </w:p>
    <w:p xmlns:wp14="http://schemas.microsoft.com/office/word/2010/wordml" w:rsidR="00AF7BDE" w:rsidP="1F1DAB3C" w:rsidRDefault="00BC77C2" w14:paraId="3222582E" wp14:textId="00500A3A">
      <w:pPr>
        <w:pStyle w:val="BodyTextIndent"/>
        <w:spacing w:before="120" w:after="0" w:line="240" w:lineRule="atLeast"/>
        <w:ind w:left="2160" w:firstLine="720"/>
        <w:rPr>
          <w:rFonts w:ascii="Arial" w:hAnsi="Arial" w:cs="Arial"/>
          <w:b w:val="1"/>
          <w:bCs w:val="1"/>
          <w:sz w:val="22"/>
          <w:szCs w:val="22"/>
        </w:rPr>
      </w:pPr>
      <w:r w:rsidRPr="1F1DAB3C" w:rsidR="1F1DAB3C">
        <w:rPr>
          <w:rFonts w:ascii="Arial" w:hAnsi="Arial" w:cs="Arial"/>
          <w:b w:val="1"/>
          <w:bCs w:val="1"/>
          <w:sz w:val="22"/>
          <w:szCs w:val="22"/>
        </w:rPr>
        <w:t>Training</w:t>
      </w:r>
      <w:r w:rsidRPr="1F1DAB3C" w:rsidR="1F1DAB3C">
        <w:rPr>
          <w:rFonts w:ascii="Arial" w:hAnsi="Arial" w:cs="Arial"/>
          <w:b w:val="1"/>
          <w:bCs w:val="1"/>
          <w:sz w:val="22"/>
          <w:szCs w:val="22"/>
        </w:rPr>
        <w:t xml:space="preserve"> Management System</w:t>
      </w:r>
    </w:p>
    <w:p xmlns:wp14="http://schemas.microsoft.com/office/word/2010/wordml" w:rsidRPr="00022F54" w:rsidR="00101C0B" w:rsidP="00101C0B" w:rsidRDefault="00101C0B" w14:paraId="0A37501D" wp14:textId="77777777">
      <w:pPr>
        <w:pStyle w:val="BodyTextIndent"/>
        <w:spacing w:before="120" w:after="0" w:line="240" w:lineRule="atLeast"/>
        <w:ind w:left="2160" w:firstLine="720"/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022F54" w:rsidR="00C82F42" w:rsidP="1F1DAB3C" w:rsidRDefault="00101C0B" w14:paraId="2A3964B5" wp14:textId="11EC3ADB">
      <w:pPr>
        <w:pStyle w:val="BodyTextIndent"/>
        <w:spacing w:before="120" w:after="0" w:line="240" w:lineRule="atLeast"/>
        <w:ind w:left="0"/>
        <w:jc w:val="both"/>
        <w:rPr>
          <w:rFonts w:ascii="Arial" w:hAnsi="Arial" w:cs="Arial"/>
          <w:sz w:val="22"/>
          <w:szCs w:val="22"/>
        </w:rPr>
      </w:pPr>
      <w:r w:rsidRPr="1F1DAB3C" w:rsidR="1F1DAB3C">
        <w:rPr>
          <w:rFonts w:ascii="Arial" w:hAnsi="Arial" w:cs="Arial"/>
          <w:sz w:val="22"/>
          <w:szCs w:val="22"/>
        </w:rPr>
        <w:t xml:space="preserve">Develop </w:t>
      </w:r>
      <w:r w:rsidRPr="1F1DAB3C" w:rsidR="1F1DAB3C">
        <w:rPr>
          <w:rFonts w:ascii="Arial" w:hAnsi="Arial" w:cs="Arial"/>
          <w:sz w:val="22"/>
          <w:szCs w:val="22"/>
        </w:rPr>
        <w:t>a Spring</w:t>
      </w:r>
      <w:r w:rsidRPr="1F1DAB3C" w:rsidR="1F1DAB3C">
        <w:rPr>
          <w:rFonts w:ascii="Arial" w:hAnsi="Arial" w:cs="Arial"/>
          <w:sz w:val="22"/>
          <w:szCs w:val="22"/>
        </w:rPr>
        <w:t xml:space="preserve"> Boot  application with REST API for the </w:t>
      </w:r>
      <w:r w:rsidRPr="1F1DAB3C" w:rsidR="1F1DAB3C">
        <w:rPr>
          <w:rFonts w:ascii="Arial" w:hAnsi="Arial" w:cs="Arial"/>
          <w:sz w:val="22"/>
          <w:szCs w:val="22"/>
        </w:rPr>
        <w:t>Training institute</w:t>
      </w:r>
      <w:r w:rsidRPr="1F1DAB3C" w:rsidR="1F1DAB3C">
        <w:rPr>
          <w:rFonts w:ascii="Arial" w:hAnsi="Arial" w:cs="Arial"/>
          <w:sz w:val="22"/>
          <w:szCs w:val="22"/>
        </w:rPr>
        <w:t xml:space="preserve"> to manage their </w:t>
      </w:r>
      <w:r w:rsidRPr="1F1DAB3C" w:rsidR="1F1DAB3C">
        <w:rPr>
          <w:rFonts w:ascii="Arial" w:hAnsi="Arial" w:cs="Arial"/>
          <w:sz w:val="22"/>
          <w:szCs w:val="22"/>
        </w:rPr>
        <w:t>Training modules</w:t>
      </w:r>
      <w:r w:rsidRPr="1F1DAB3C" w:rsidR="1F1DAB3C">
        <w:rPr>
          <w:rFonts w:ascii="Arial" w:hAnsi="Arial" w:cs="Arial"/>
          <w:sz w:val="22"/>
          <w:szCs w:val="22"/>
        </w:rPr>
        <w:t xml:space="preserve"> in DB. </w:t>
      </w:r>
    </w:p>
    <w:p xmlns:wp14="http://schemas.microsoft.com/office/word/2010/wordml" w:rsidRPr="00022F54" w:rsidR="00C82F42" w:rsidP="6EC6A2CD" w:rsidRDefault="00101C0B" w14:paraId="6CE8B789" wp14:textId="4F191BF4">
      <w:pPr>
        <w:pStyle w:val="BodyTextIndent"/>
        <w:spacing w:before="120" w:after="0" w:line="240" w:lineRule="atLeast"/>
        <w:ind w:left="0"/>
        <w:jc w:val="both"/>
        <w:rPr>
          <w:rFonts w:ascii="Arial" w:hAnsi="Arial" w:cs="Arial"/>
          <w:sz w:val="22"/>
          <w:szCs w:val="22"/>
        </w:rPr>
      </w:pPr>
      <w:r w:rsidRPr="00022F54" w:rsidR="00C82F42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R</w:t>
      </w:r>
      <w:r w:rsidRPr="00022F54" w:rsidR="00C82F42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equirement will be</w:t>
      </w:r>
      <w:r w:rsidRPr="00022F54" w:rsidR="00C82F42">
        <w:rPr>
          <w:rFonts w:ascii="Arial" w:hAnsi="Arial" w:cs="Arial"/>
          <w:sz w:val="22"/>
          <w:szCs w:val="22"/>
        </w:rPr>
        <w:t>:</w:t>
      </w:r>
    </w:p>
    <w:p xmlns:wp14="http://schemas.microsoft.com/office/word/2010/wordml" w:rsidR="00022F54" w:rsidP="1F1DAB3C" w:rsidRDefault="00B20BE4" w14:paraId="4BD44029" wp14:textId="2802FC5C">
      <w:pPr>
        <w:pStyle w:val="BodyTextIndent"/>
        <w:numPr>
          <w:ilvl w:val="0"/>
          <w:numId w:val="8"/>
        </w:numPr>
        <w:spacing w:before="120" w:after="0" w:line="240" w:lineRule="atLeast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0FE2D8B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Display</w:t>
      </w:r>
      <w:r w:rsidR="00BC77C2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all </w:t>
      </w:r>
      <w:r w:rsidR="00BC77C2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Modules</w:t>
      </w:r>
    </w:p>
    <w:p xmlns:wp14="http://schemas.microsoft.com/office/word/2010/wordml" w:rsidR="00022F54" w:rsidP="1F1DAB3C" w:rsidRDefault="00B20BE4" w14:paraId="3DD2889A" wp14:textId="747ED964">
      <w:pPr>
        <w:pStyle w:val="BodyTextIndent"/>
        <w:numPr>
          <w:ilvl w:val="0"/>
          <w:numId w:val="8"/>
        </w:numPr>
        <w:spacing w:before="120" w:after="0" w:line="240" w:lineRule="atLeast"/>
        <w:jc w:val="both"/>
        <w:rPr>
          <w:rStyle w:val="apple-style-span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Add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</w:p>
    <w:p xmlns:wp14="http://schemas.microsoft.com/office/word/2010/wordml" w:rsidR="00022F54" w:rsidP="1F1DAB3C" w:rsidRDefault="00B20BE4" w14:paraId="6F2B055E" wp14:textId="21968070">
      <w:pPr>
        <w:pStyle w:val="BodyTextIndent"/>
        <w:numPr>
          <w:ilvl w:val="0"/>
          <w:numId w:val="8"/>
        </w:numPr>
        <w:spacing w:before="120" w:after="0" w:line="240" w:lineRule="atLeast"/>
        <w:jc w:val="both"/>
        <w:rPr>
          <w:rStyle w:val="apple-style-span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Update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</w:p>
    <w:p xmlns:wp14="http://schemas.microsoft.com/office/word/2010/wordml" w:rsidR="00022F54" w:rsidP="1F1DAB3C" w:rsidRDefault="00B20BE4" w14:paraId="438125ED" wp14:textId="3ADD0607">
      <w:pPr>
        <w:pStyle w:val="BodyTextIndent"/>
        <w:numPr>
          <w:ilvl w:val="0"/>
          <w:numId w:val="8"/>
        </w:numPr>
        <w:spacing w:before="120" w:after="0" w:line="240" w:lineRule="atLeast"/>
        <w:jc w:val="both"/>
        <w:rPr>
          <w:rStyle w:val="apple-style-span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Delete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xmlns:wp14="http://schemas.microsoft.com/office/word/2010/wordml" w:rsidR="00C35F12" w:rsidP="00ED648A" w:rsidRDefault="00C35F12" w14:paraId="5DAB6C7B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006936BD" w:rsidRDefault="00BC77C2" w14:paraId="02EB378F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6EC6A2CD" w:rsidRDefault="00BC77C2" w14:paraId="5380467E" wp14:textId="74A3E9A1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Develop a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Spring Boot Application using Spring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REST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with JPA Integration.</w:t>
      </w:r>
    </w:p>
    <w:p xmlns:wp14="http://schemas.microsoft.com/office/word/2010/wordml" w:rsidR="00C344BF" w:rsidP="00C344BF" w:rsidRDefault="00C344BF" w14:paraId="6A05A809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Pr="006936BD" w:rsidR="003F5D27" w:rsidP="6EC6A2CD" w:rsidRDefault="003F5D27" w14:paraId="01D0DA92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b w:val="1"/>
          <w:bCs w:val="1"/>
          <w:color w:val="222222"/>
          <w:sz w:val="22"/>
          <w:szCs w:val="22"/>
        </w:rPr>
      </w:pPr>
      <w:r w:rsidRPr="6EC6A2CD">
        <w:rPr>
          <w:rStyle w:val="apple-style-span"/>
          <w:rFonts w:ascii="Arial" w:hAnsi="Arial" w:cs="Arial"/>
          <w:b w:val="1"/>
          <w:bCs w:val="1"/>
          <w:color w:val="222222"/>
          <w:sz w:val="22"/>
          <w:szCs w:val="22"/>
          <w:shd w:val="clear" w:color="auto" w:fill="FFFFFF"/>
        </w:rPr>
        <w:t>SECTION -1</w:t>
      </w:r>
    </w:p>
    <w:p xmlns:wp14="http://schemas.microsoft.com/office/word/2010/wordml" w:rsidR="003F5D27" w:rsidP="003F5D27" w:rsidRDefault="003F5D27" w14:paraId="5A39BBE3" wp14:textId="77777777">
      <w:pPr>
        <w:pStyle w:val="BodyTextIndent"/>
        <w:spacing w:after="0" w:line="240" w:lineRule="atLeast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00ED648A" w:rsidRDefault="003F5D27" w14:paraId="41C8F396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00ED648A" w:rsidRDefault="006936BD" w14:paraId="07D31AE5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u w:val="single"/>
          <w:shd w:val="clear" w:color="auto" w:fill="FFFFFF"/>
        </w:rPr>
      </w:pPr>
      <w:r w:rsidRPr="006936BD">
        <w:rPr>
          <w:rStyle w:val="apple-style-span"/>
          <w:rFonts w:ascii="Arial" w:hAnsi="Arial" w:cs="Arial"/>
          <w:b/>
          <w:color w:val="222222"/>
          <w:sz w:val="22"/>
          <w:szCs w:val="20"/>
          <w:u w:val="single"/>
          <w:shd w:val="clear" w:color="auto" w:fill="FFFFFF"/>
        </w:rPr>
        <w:t xml:space="preserve">CRUD </w:t>
      </w:r>
      <w:r w:rsidRPr="006936BD" w:rsidR="00BC77C2">
        <w:rPr>
          <w:rStyle w:val="apple-style-span"/>
          <w:rFonts w:ascii="Arial" w:hAnsi="Arial" w:cs="Arial"/>
          <w:b/>
          <w:color w:val="222222"/>
          <w:sz w:val="22"/>
          <w:szCs w:val="20"/>
          <w:u w:val="single"/>
          <w:shd w:val="clear" w:color="auto" w:fill="FFFFFF"/>
        </w:rPr>
        <w:t>Operations:</w:t>
      </w:r>
    </w:p>
    <w:p xmlns:wp14="http://schemas.microsoft.com/office/word/2010/wordml" w:rsidRPr="006936BD" w:rsidR="006936BD" w:rsidP="00ED648A" w:rsidRDefault="006936BD" w14:paraId="72A3D3EC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u w:val="single"/>
          <w:shd w:val="clear" w:color="auto" w:fill="FFFFFF"/>
        </w:rPr>
      </w:pPr>
    </w:p>
    <w:p xmlns:wp14="http://schemas.microsoft.com/office/word/2010/wordml" w:rsidR="00BC77C2" w:rsidP="1F1DAB3C" w:rsidRDefault="00BC77C2" w14:paraId="72544A55" wp14:textId="77777777">
      <w:pPr>
        <w:pStyle w:val="BodyTextIndent"/>
        <w:numPr>
          <w:ilvl w:val="0"/>
          <w:numId w:val="15"/>
        </w:numPr>
        <w:spacing w:after="0" w:line="240" w:lineRule="atLeast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Fetch </w:t>
      </w:r>
      <w:r w:rsidR="003F5D27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 based on ID</w:t>
      </w:r>
    </w:p>
    <w:p xmlns:wp14="http://schemas.microsoft.com/office/word/2010/wordml" w:rsidR="00BC77C2" w:rsidP="00ED648A" w:rsidRDefault="00BC77C2" w14:paraId="0D0B940D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1F1DAB3C" w:rsidRDefault="00BC77C2" w14:paraId="76413CA2" wp14:textId="1C4ACE40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When a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GET request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is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sent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with ID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following data should be displayed.</w:t>
      </w:r>
    </w:p>
    <w:p xmlns:wp14="http://schemas.microsoft.com/office/word/2010/wordml" w:rsidR="00BC77C2" w:rsidP="00ED648A" w:rsidRDefault="00BC77C2" w14:paraId="0E27B00A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1F1DAB3C" w:rsidRDefault="00BC77C2" w14:paraId="3C4C0AC5" wp14:textId="66BC3DFD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ID,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NAME,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FEES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,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DURATION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xmlns:wp14="http://schemas.microsoft.com/office/word/2010/wordml" w:rsidR="00BC77C2" w:rsidP="00ED648A" w:rsidRDefault="00BC77C2" w14:paraId="60061E4C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00ED648A" w:rsidRDefault="00BC77C2" w14:paraId="534FC188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  <w:t>The details should be displayed in JSON format.</w:t>
      </w:r>
    </w:p>
    <w:p xmlns:wp14="http://schemas.microsoft.com/office/word/2010/wordml" w:rsidR="006936BD" w:rsidP="1F1DAB3C" w:rsidRDefault="006936BD" w14:paraId="44EAFD9C" wp14:textId="6364F059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1F1DAB3C" w:rsidR="1F1DAB3C">
        <w:rPr>
          <w:rStyle w:val="apple-style-span"/>
          <w:rFonts w:ascii="Arial" w:hAnsi="Arial" w:cs="Arial"/>
          <w:color w:val="222222"/>
          <w:sz w:val="22"/>
          <w:szCs w:val="22"/>
        </w:rPr>
        <w:t xml:space="preserve">Duration is </w:t>
      </w:r>
      <w:proofErr w:type="gramStart"/>
      <w:r w:rsidRPr="1F1DAB3C" w:rsidR="1F1DAB3C">
        <w:rPr>
          <w:rStyle w:val="apple-style-span"/>
          <w:rFonts w:ascii="Arial" w:hAnsi="Arial" w:cs="Arial"/>
          <w:color w:val="222222"/>
          <w:sz w:val="22"/>
          <w:szCs w:val="22"/>
        </w:rPr>
        <w:t>number</w:t>
      </w:r>
      <w:proofErr w:type="gramEnd"/>
      <w:r w:rsidRPr="1F1DAB3C" w:rsidR="1F1DAB3C">
        <w:rPr>
          <w:rStyle w:val="apple-style-span"/>
          <w:rFonts w:ascii="Arial" w:hAnsi="Arial" w:cs="Arial"/>
          <w:color w:val="222222"/>
          <w:sz w:val="22"/>
          <w:szCs w:val="22"/>
        </w:rPr>
        <w:t xml:space="preserve"> of hours.</w:t>
      </w:r>
    </w:p>
    <w:p xmlns:wp14="http://schemas.microsoft.com/office/word/2010/wordml" w:rsidR="006936BD" w:rsidP="00ED648A" w:rsidRDefault="006936BD" w14:paraId="4B94D5A5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00ED648A" w:rsidRDefault="00BC77C2" w14:paraId="3DEEC669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1F1DAB3C" w:rsidRDefault="003F5D27" w14:paraId="6CD038CD" wp14:textId="4420EB41">
      <w:pPr>
        <w:pStyle w:val="BodyTextIndent"/>
        <w:numPr>
          <w:ilvl w:val="0"/>
          <w:numId w:val="15"/>
        </w:numPr>
        <w:spacing w:after="0" w:line="240" w:lineRule="atLeast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ADD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</w:p>
    <w:p xmlns:wp14="http://schemas.microsoft.com/office/word/2010/wordml" w:rsidR="006936BD" w:rsidP="006936BD" w:rsidRDefault="006936BD" w14:paraId="3656B9AB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1F1DAB3C" w:rsidRDefault="003F5D27" w14:paraId="6C2E8AF7" wp14:textId="6BDFA11B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user should able to ADD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with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details like ID,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NAME,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FE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S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DURATION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u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sing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POST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request.</w:t>
      </w:r>
    </w:p>
    <w:p xmlns:wp14="http://schemas.microsoft.com/office/word/2010/wordml" w:rsidR="003F5D27" w:rsidP="003F5D27" w:rsidRDefault="003F5D27" w14:paraId="45FB0818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003F5D27" w:rsidRDefault="003F5D27" w14:paraId="049F31CB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1F1DAB3C" w:rsidRDefault="003F5D27" w14:paraId="4B8DAC84" wp14:textId="4C8BC38C">
      <w:pPr>
        <w:pStyle w:val="BodyTextIndent"/>
        <w:numPr>
          <w:ilvl w:val="0"/>
          <w:numId w:val="15"/>
        </w:numPr>
        <w:spacing w:after="0" w:line="240" w:lineRule="atLeast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UPDATE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</w:p>
    <w:p xmlns:wp14="http://schemas.microsoft.com/office/word/2010/wordml" w:rsidRPr="006936BD" w:rsidR="006936BD" w:rsidP="006936BD" w:rsidRDefault="006936BD" w14:paraId="53128261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1F1DAB3C" w:rsidRDefault="003F5D27" w14:paraId="2AC8411B" wp14:textId="3DD478DF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User should able to Update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Module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details based on ID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u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sing </w:t>
      </w:r>
    </w:p>
    <w:p xmlns:wp14="http://schemas.microsoft.com/office/word/2010/wordml" w:rsidR="003F5D27" w:rsidP="003F5D27" w:rsidRDefault="003F5D27" w14:paraId="274526F8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  <w:t>PUT request.</w:t>
      </w:r>
    </w:p>
    <w:p xmlns:wp14="http://schemas.microsoft.com/office/word/2010/wordml" w:rsidR="006936BD" w:rsidP="003F5D27" w:rsidRDefault="006936BD" w14:paraId="62486C05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BC77C2" w:rsidP="003F5D27" w:rsidRDefault="003F5D27" w14:paraId="1AB5052A" wp14:textId="77777777">
      <w:pPr>
        <w:pStyle w:val="BodyTextIndent"/>
        <w:numPr>
          <w:ilvl w:val="0"/>
          <w:numId w:val="15"/>
        </w:numPr>
        <w:spacing w:after="0" w:line="240" w:lineRule="atLeast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  <w:t xml:space="preserve">DELETE Product </w:t>
      </w:r>
    </w:p>
    <w:p xmlns:wp14="http://schemas.microsoft.com/office/word/2010/wordml" w:rsidR="003F5D27" w:rsidP="003F5D27" w:rsidRDefault="003F5D27" w14:paraId="4101652C" wp14:textId="77777777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1F1DAB3C" w:rsidRDefault="003F5D27" w14:paraId="086DFA19" wp14:textId="7052D3A3">
      <w:pPr>
        <w:pStyle w:val="BodyTextIndent"/>
        <w:spacing w:after="0" w:line="240" w:lineRule="atLeast"/>
        <w:ind w:left="107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User should able to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delete a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particular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Module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from DB based on ID.</w:t>
      </w:r>
    </w:p>
    <w:p xmlns:wp14="http://schemas.microsoft.com/office/word/2010/wordml" w:rsidR="003F5D27" w:rsidP="00ED648A" w:rsidRDefault="003F5D27" w14:paraId="4B99056E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6936BD" w:rsidP="00ED648A" w:rsidRDefault="006936BD" w14:paraId="74EF083A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  <w:t>Hint: Use Annotations like @GetMapping,@PostMapping,@PutMapping and @DeleteMapping along with @RestController etc</w:t>
      </w:r>
    </w:p>
    <w:p xmlns:wp14="http://schemas.microsoft.com/office/word/2010/wordml" w:rsidR="006936BD" w:rsidP="00ED648A" w:rsidRDefault="006936BD" w14:paraId="1299C43A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834691" w:rsidP="00834691" w:rsidRDefault="00834691" w14:paraId="4DDBEF00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Pr="00834691" w:rsidR="003F5D27" w:rsidP="00834691" w:rsidRDefault="003F5D27" w14:paraId="393C0F23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</w:pPr>
      <w:r w:rsidRPr="006936BD"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  <w:t xml:space="preserve">SECTION-2 </w:t>
      </w:r>
    </w:p>
    <w:p xmlns:wp14="http://schemas.microsoft.com/office/word/2010/wordml" w:rsidRPr="006936BD" w:rsidR="003F5D27" w:rsidP="00ED648A" w:rsidRDefault="003F5D27" w14:paraId="0544AD9F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u w:val="single"/>
          <w:shd w:val="clear" w:color="auto" w:fill="FFFFFF"/>
        </w:rPr>
      </w:pPr>
      <w:r w:rsidRPr="006936BD">
        <w:rPr>
          <w:rStyle w:val="apple-style-span"/>
          <w:rFonts w:ascii="Arial" w:hAnsi="Arial" w:cs="Arial"/>
          <w:b/>
          <w:color w:val="222222"/>
          <w:sz w:val="22"/>
          <w:szCs w:val="20"/>
          <w:u w:val="single"/>
          <w:shd w:val="clear" w:color="auto" w:fill="FFFFFF"/>
        </w:rPr>
        <w:t>Data Validation using Annotations.</w:t>
      </w:r>
    </w:p>
    <w:p xmlns:wp14="http://schemas.microsoft.com/office/word/2010/wordml" w:rsidR="006936BD" w:rsidP="00ED648A" w:rsidRDefault="006936BD" w14:paraId="3461D779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3F5D27" w:rsidP="6EC6A2CD" w:rsidRDefault="003F5D27" w14:paraId="3E5C29FA" wp14:textId="73C79DDB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When </w:t>
      </w:r>
      <w:proofErr w:type="gramStart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user</w:t>
      </w:r>
      <w:proofErr w:type="gramEnd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performed any CRUD O</w:t>
      </w:r>
      <w:r w:rsidR="006936BD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perations the application should perform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following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vali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ations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like </w:t>
      </w:r>
    </w:p>
    <w:p xmlns:wp14="http://schemas.microsoft.com/office/word/2010/wordml" w:rsidR="003F5D27" w:rsidP="00ED648A" w:rsidRDefault="003F5D27" w14:paraId="3CF2D8B6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1828DA" w:rsidP="6EC6A2CD" w:rsidRDefault="003F5D27" w14:paraId="6C9B95A9" wp14:textId="004DB2EC">
      <w:pPr>
        <w:pStyle w:val="BodyTextIndent"/>
        <w:numPr>
          <w:ilvl w:val="0"/>
          <w:numId w:val="16"/>
        </w:numPr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ID No</w:t>
      </w:r>
      <w:r w:rsid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</w:t>
      </w:r>
      <w:r w:rsid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Null </w:t>
      </w:r>
    </w:p>
    <w:p xmlns:wp14="http://schemas.microsoft.com/office/word/2010/wordml" w:rsidR="001828DA" w:rsidP="6EC6A2CD" w:rsidRDefault="001828DA" w14:paraId="26A611AA" wp14:textId="39F6464B">
      <w:pPr>
        <w:pStyle w:val="BodyTextIndent"/>
        <w:numPr>
          <w:ilvl w:val="0"/>
          <w:numId w:val="16"/>
        </w:numPr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NAME Not</w:t>
      </w: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Null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Min Le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ngth</w:t>
      </w: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3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and </w:t>
      </w:r>
      <w:r w:rsidRPr="001828D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Max Length 20</w:t>
      </w:r>
    </w:p>
    <w:p xmlns:wp14="http://schemas.microsoft.com/office/word/2010/wordml" w:rsidR="001828DA" w:rsidP="1F1DAB3C" w:rsidRDefault="001828DA" w14:paraId="2F666A1D" wp14:textId="23DD6446">
      <w:pPr>
        <w:pStyle w:val="BodyTextIndent"/>
        <w:numPr>
          <w:ilvl w:val="0"/>
          <w:numId w:val="16"/>
        </w:numPr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FEES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Max Value should not exceed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5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0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000/-</w:t>
      </w:r>
    </w:p>
    <w:p xmlns:wp14="http://schemas.microsoft.com/office/word/2010/wordml" w:rsidR="001828DA" w:rsidP="1F1DAB3C" w:rsidRDefault="001828DA" w14:paraId="3CB22FC1" wp14:textId="57E66638">
      <w:pPr>
        <w:pStyle w:val="BodyTextIndent"/>
        <w:numPr>
          <w:ilvl w:val="0"/>
          <w:numId w:val="16"/>
        </w:numPr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DURATION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number of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hours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should be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2 to 3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digits</w:t>
      </w:r>
    </w:p>
    <w:p xmlns:wp14="http://schemas.microsoft.com/office/word/2010/wordml" w:rsidR="001828DA" w:rsidP="001828DA" w:rsidRDefault="001828DA" w14:paraId="0FB78278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1828DA" w:rsidP="6EC6A2CD" w:rsidRDefault="001828DA" w14:paraId="6644B025" wp14:textId="142CFC8E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Hint: Use Annotation for Entity Validations. Like @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NotNul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l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etc..</w:t>
      </w:r>
      <w:r w:rsidR="00834691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and</w:t>
      </w:r>
      <w:proofErr w:type="spellEnd"/>
      <w:r w:rsidR="00834691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check error messages in </w:t>
      </w:r>
      <w:proofErr w:type="gramStart"/>
      <w:r w:rsidR="00834691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Console</w:t>
      </w:r>
      <w:proofErr w:type="gramEnd"/>
      <w:r w:rsidR="00834691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as Forms/ GUI is not implemented in this application.</w:t>
      </w:r>
    </w:p>
    <w:p xmlns:wp14="http://schemas.microsoft.com/office/word/2010/wordml" w:rsidR="001828DA" w:rsidP="001828DA" w:rsidRDefault="001828DA" w14:paraId="1FC39945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1828DA" w:rsidP="001828DA" w:rsidRDefault="001828DA" w14:paraId="0562CB0E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Pr="00834691" w:rsidR="001828DA" w:rsidP="001828DA" w:rsidRDefault="001828DA" w14:paraId="20834CF6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</w:pPr>
      <w:r w:rsidRPr="00834691"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  <w:t>The above given requirement should be implemented on Spring Boot with</w:t>
      </w:r>
    </w:p>
    <w:p xmlns:wp14="http://schemas.microsoft.com/office/word/2010/wordml" w:rsidRPr="00834691" w:rsidR="001828DA" w:rsidP="001828DA" w:rsidRDefault="001828DA" w14:paraId="49740EC6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</w:pPr>
      <w:r w:rsidRPr="00834691"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  <w:t xml:space="preserve"> REST API , JPA Integration in Oracle DB. </w:t>
      </w:r>
    </w:p>
    <w:p xmlns:wp14="http://schemas.microsoft.com/office/word/2010/wordml" w:rsidRPr="00834691" w:rsidR="001828DA" w:rsidP="1F1DAB3C" w:rsidRDefault="001828DA" w14:paraId="064D1441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b w:val="1"/>
          <w:bCs w:val="1"/>
          <w:color w:val="222222"/>
          <w:sz w:val="22"/>
          <w:szCs w:val="22"/>
        </w:rPr>
      </w:pPr>
      <w:r w:rsidRPr="1F1DAB3C">
        <w:rPr>
          <w:rStyle w:val="apple-style-span"/>
          <w:rFonts w:ascii="Arial" w:hAnsi="Arial" w:cs="Arial"/>
          <w:b w:val="1"/>
          <w:bCs w:val="1"/>
          <w:color w:val="222222"/>
          <w:sz w:val="22"/>
          <w:szCs w:val="22"/>
          <w:shd w:val="clear" w:color="auto" w:fill="FFFFFF"/>
        </w:rPr>
        <w:t>Use POSTMAN Client/Software tool for testing all CRUD Operations.</w:t>
      </w:r>
    </w:p>
    <w:p xmlns:wp14="http://schemas.microsoft.com/office/word/2010/wordml" w:rsidR="001828DA" w:rsidP="001828DA" w:rsidRDefault="001828DA" w14:paraId="34CE0A41" wp14:textId="77777777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Pr="00834691" w:rsidR="00834691" w:rsidP="00834691" w:rsidRDefault="00101C0B" w14:paraId="46858057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</w:pPr>
      <w:r w:rsidRPr="00834691">
        <w:rPr>
          <w:rStyle w:val="apple-style-span"/>
          <w:rFonts w:ascii="Arial" w:hAnsi="Arial" w:cs="Arial"/>
          <w:b/>
          <w:color w:val="222222"/>
          <w:sz w:val="22"/>
          <w:szCs w:val="20"/>
          <w:shd w:val="clear" w:color="auto" w:fill="FFFFFF"/>
        </w:rPr>
        <w:t xml:space="preserve">SECTION -3 </w:t>
      </w:r>
    </w:p>
    <w:p xmlns:wp14="http://schemas.microsoft.com/office/word/2010/wordml" w:rsidR="00101C0B" w:rsidP="1F1DAB3C" w:rsidRDefault="00101C0B" w14:paraId="4A62D582" wp14:textId="686D96A1">
      <w:pPr>
        <w:pStyle w:val="BodyTextIndent"/>
        <w:spacing w:after="0" w:line="240" w:lineRule="atLeast"/>
        <w:ind w:left="714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andle all exceptions by using </w:t>
      </w:r>
      <w:proofErr w:type="gramStart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Global</w:t>
      </w:r>
      <w:proofErr w:type="gramEnd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Error Handling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concept in Spring Boot.</w:t>
      </w:r>
    </w:p>
    <w:p xmlns:wp14="http://schemas.microsoft.com/office/word/2010/wordml" w:rsidR="00101C0B" w:rsidP="00101C0B" w:rsidRDefault="00101C0B" w14:paraId="62EBF3C5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834691" w:rsidP="00101C0B" w:rsidRDefault="00834691" w14:paraId="6D98A12B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="00101C0B" w:rsidP="6EC6A2CD" w:rsidRDefault="00101C0B" w14:paraId="2FC75C71" wp14:textId="19B34194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Note: Follow Layered Architecture and implement layers like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Service,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DAO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, </w:t>
      </w:r>
      <w:proofErr w:type="gramStart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Exception</w:t>
      </w:r>
      <w:proofErr w:type="gramEnd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etc. This application is completely GUI / JSP independent all operations should be tested based on POSTMAN only.</w:t>
      </w:r>
    </w:p>
    <w:p xmlns:wp14="http://schemas.microsoft.com/office/word/2010/wordml" w:rsidRPr="00FE2D8B" w:rsidR="003F5D27" w:rsidP="00834691" w:rsidRDefault="003F5D27" w14:paraId="2946DB82" wp14:textId="77777777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0"/>
          <w:shd w:val="clear" w:color="auto" w:fill="FFFFFF"/>
        </w:rPr>
      </w:pPr>
    </w:p>
    <w:p xmlns:wp14="http://schemas.microsoft.com/office/word/2010/wordml" w:rsidRPr="00022F54" w:rsidR="00E27A2A" w:rsidP="00C82F42" w:rsidRDefault="00E27A2A" w14:paraId="5997CC1D" wp14:textId="77777777">
      <w:pPr>
        <w:pStyle w:val="HTMLPreformatted"/>
        <w:spacing w:line="276" w:lineRule="auto"/>
        <w:rPr>
          <w:rFonts w:ascii="Arial" w:hAnsi="Arial" w:cs="Arial"/>
          <w:sz w:val="22"/>
          <w:szCs w:val="22"/>
        </w:rPr>
      </w:pPr>
    </w:p>
    <w:p xmlns:wp14="http://schemas.microsoft.com/office/word/2010/wordml" w:rsidRPr="00C05DF0" w:rsidR="004E540F" w:rsidP="6EC6A2CD" w:rsidRDefault="00C82F42" w14:paraId="221B435A" wp14:textId="54E2D911">
      <w:pPr>
        <w:pStyle w:val="HTMLPreformatted"/>
        <w:spacing w:line="360" w:lineRule="auto"/>
        <w:ind w:left="360"/>
        <w:rPr>
          <w:rFonts w:ascii="Arial" w:hAnsi="Arial" w:cs="Arial"/>
          <w:b w:val="1"/>
          <w:bCs w:val="1"/>
          <w:sz w:val="22"/>
          <w:szCs w:val="22"/>
        </w:rPr>
      </w:pPr>
      <w:r w:rsidRPr="6EC6A2CD">
        <w:rPr>
          <w:rFonts w:ascii="Arial" w:hAnsi="Arial" w:cs="Arial"/>
          <w:b w:val="1"/>
          <w:bCs w:val="1"/>
          <w:sz w:val="22"/>
          <w:szCs w:val="22"/>
        </w:rPr>
        <w:t>Ma</w:t>
      </w:r>
      <w:r w:rsidRPr="6EC6A2CD" w:rsidR="00834691">
        <w:rPr>
          <w:rFonts w:ascii="Arial" w:hAnsi="Arial" w:cs="Arial"/>
          <w:b w:val="1"/>
          <w:bCs w:val="1"/>
          <w:sz w:val="22"/>
          <w:szCs w:val="22"/>
        </w:rPr>
        <w:t>rk Distribution:</w:t>
      </w:r>
      <w:r w:rsidRPr="6EC6A2CD" w:rsidR="00834691">
        <w:rPr>
          <w:rFonts w:ascii="Arial" w:hAnsi="Arial" w:cs="Arial"/>
          <w:b w:val="1"/>
          <w:bCs w:val="1"/>
          <w:sz w:val="22"/>
          <w:szCs w:val="22"/>
        </w:rPr>
        <w:t xml:space="preserve"> </w:t>
      </w:r>
      <w:r w:rsidRPr="6EC6A2CD" w:rsidR="00834691">
        <w:rPr>
          <w:rFonts w:ascii="Arial" w:hAnsi="Arial" w:cs="Arial"/>
          <w:b w:val="1"/>
          <w:bCs w:val="1"/>
          <w:sz w:val="22"/>
          <w:szCs w:val="22"/>
        </w:rPr>
        <w:t>[</w:t>
      </w:r>
      <w:r w:rsidR="00834691">
        <w:rPr>
          <w:rFonts w:ascii="Arial" w:hAnsi="Arial" w:cs="Arial"/>
          <w:b/>
          <w:sz w:val="22"/>
          <w:szCs w:val="22"/>
        </w:rPr>
        <w:tab/>
      </w:r>
      <w:r w:rsidR="00834691">
        <w:rPr>
          <w:rFonts w:ascii="Arial" w:hAnsi="Arial" w:cs="Arial"/>
          <w:b/>
          <w:sz w:val="22"/>
          <w:szCs w:val="22"/>
        </w:rPr>
        <w:tab/>
      </w:r>
      <w:r w:rsidR="00834691">
        <w:rPr>
          <w:rFonts w:ascii="Arial" w:hAnsi="Arial" w:cs="Arial"/>
          <w:b/>
          <w:sz w:val="22"/>
          <w:szCs w:val="22"/>
        </w:rPr>
        <w:tab/>
      </w:r>
      <w:r w:rsidR="00834691">
        <w:rPr>
          <w:rFonts w:ascii="Arial" w:hAnsi="Arial" w:cs="Arial"/>
          <w:b/>
          <w:sz w:val="22"/>
          <w:szCs w:val="22"/>
        </w:rPr>
        <w:tab/>
      </w:r>
      <w:r w:rsidR="00834691">
        <w:rPr>
          <w:rFonts w:ascii="Arial" w:hAnsi="Arial" w:cs="Arial"/>
          <w:b/>
          <w:sz w:val="22"/>
          <w:szCs w:val="22"/>
        </w:rPr>
        <w:tab/>
      </w:r>
      <w:r w:rsidR="00834691">
        <w:rPr>
          <w:rFonts w:ascii="Arial" w:hAnsi="Arial" w:cs="Arial"/>
          <w:b/>
          <w:sz w:val="22"/>
          <w:szCs w:val="22"/>
        </w:rPr>
        <w:tab/>
      </w:r>
      <w:r w:rsidRPr="6EC6A2CD" w:rsidR="00834691">
        <w:rPr>
          <w:rFonts w:ascii="Arial" w:hAnsi="Arial" w:cs="Arial"/>
          <w:b w:val="1"/>
          <w:bCs w:val="1"/>
          <w:sz w:val="22"/>
          <w:szCs w:val="22"/>
        </w:rPr>
        <w:t xml:space="preserve">Marks: </w:t>
      </w:r>
      <w:r w:rsidRPr="6EC6A2CD" w:rsidR="00834691">
        <w:rPr>
          <w:rFonts w:ascii="Arial" w:hAnsi="Arial" w:cs="Arial"/>
          <w:b w:val="1"/>
          <w:bCs w:val="1"/>
          <w:sz w:val="22"/>
          <w:szCs w:val="22"/>
        </w:rPr>
        <w:t>7</w:t>
      </w:r>
      <w:r w:rsidRPr="6EC6A2CD" w:rsidR="00DE1DE7">
        <w:rPr>
          <w:rFonts w:ascii="Arial" w:hAnsi="Arial" w:cs="Arial"/>
          <w:b w:val="1"/>
          <w:bCs w:val="1"/>
          <w:sz w:val="22"/>
          <w:szCs w:val="22"/>
        </w:rPr>
        <w:t>0</w:t>
      </w:r>
      <w:r w:rsidRPr="6EC6A2CD">
        <w:rPr>
          <w:rFonts w:ascii="Arial" w:hAnsi="Arial" w:cs="Arial"/>
          <w:b w:val="1"/>
          <w:bCs w:val="1"/>
          <w:sz w:val="22"/>
          <w:szCs w:val="22"/>
        </w:rPr>
        <w:t xml:space="preserve">]</w:t>
      </w:r>
    </w:p>
    <w:tbl>
      <w:tblPr>
        <w:tblW w:w="8207" w:type="dxa"/>
        <w:tblInd w:w="5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/>
      </w:tblPr>
      <w:tblGrid>
        <w:gridCol w:w="7498"/>
        <w:gridCol w:w="709"/>
      </w:tblGrid>
      <w:tr xmlns:wp14="http://schemas.microsoft.com/office/word/2010/wordml" w:rsidRPr="002A5367" w:rsidR="00D97567" w:rsidTr="6EC6A2CD" w14:paraId="3AA068FD" wp14:textId="77777777">
        <w:trPr>
          <w:trHeight w:val="228"/>
        </w:trPr>
        <w:tc>
          <w:tcPr>
            <w:tcW w:w="7498" w:type="dxa"/>
            <w:tcMar/>
          </w:tcPr>
          <w:p w:rsidRPr="00EB5AD0" w:rsidR="004E540F" w:rsidP="004618B4" w:rsidRDefault="00E36AE1" w14:paraId="1655CB2C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Display</w:t>
            </w:r>
            <w:r w:rsidR="00EB5AD0">
              <w:rPr>
                <w:rFonts w:cs="Arial"/>
                <w:sz w:val="22"/>
                <w:szCs w:val="22"/>
              </w:rPr>
              <w:t xml:space="preserve"> details from DB in POSTMAN client / Browser</w:t>
            </w:r>
            <w:r w:rsidR="00752C83">
              <w:rPr>
                <w:rFonts w:cs="Arial"/>
                <w:sz w:val="22"/>
                <w:szCs w:val="22"/>
              </w:rPr>
              <w:t xml:space="preserve"> and Layered Architecture used</w:t>
            </w:r>
          </w:p>
        </w:tc>
        <w:tc>
          <w:tcPr>
            <w:tcW w:w="709" w:type="dxa"/>
            <w:tcMar/>
          </w:tcPr>
          <w:p w:rsidRPr="002A5367" w:rsidR="004E540F" w:rsidP="00EB5AD0" w:rsidRDefault="00761536" w14:paraId="33CFEC6B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DE1DE7">
              <w:rPr>
                <w:rFonts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2A5367" w:rsidR="00D97567" w:rsidTr="6EC6A2CD" w14:paraId="7569A3CD" wp14:textId="77777777">
        <w:trPr>
          <w:trHeight w:val="485"/>
        </w:trPr>
        <w:tc>
          <w:tcPr>
            <w:tcW w:w="7498" w:type="dxa"/>
            <w:tcMar/>
          </w:tcPr>
          <w:p w:rsidRPr="002A5367" w:rsidR="004E540F" w:rsidP="6EC6A2CD" w:rsidRDefault="006936BD" w14:paraId="55C4BD44" wp14:textId="66CBAB16">
            <w:pPr>
              <w:jc w:val="both"/>
              <w:rPr>
                <w:rFonts w:cs="Arial"/>
                <w:sz w:val="22"/>
                <w:szCs w:val="22"/>
              </w:rPr>
            </w:pPr>
            <w:r w:rsidRPr="6EC6A2CD" w:rsidR="6EC6A2CD">
              <w:rPr>
                <w:rFonts w:cs="Arial"/>
                <w:sz w:val="22"/>
                <w:szCs w:val="22"/>
              </w:rPr>
              <w:t xml:space="preserve">Correct Mappings and Annotations like </w:t>
            </w:r>
            <w:r w:rsidRPr="6EC6A2CD" w:rsidR="6EC6A2CD">
              <w:rPr>
                <w:rFonts w:cs="Arial"/>
                <w:sz w:val="22"/>
                <w:szCs w:val="22"/>
              </w:rPr>
              <w:t>GetMapping,</w:t>
            </w:r>
            <w:r w:rsidRPr="6EC6A2CD" w:rsidR="6EC6A2CD">
              <w:rPr>
                <w:rFonts w:cs="Arial"/>
                <w:sz w:val="22"/>
                <w:szCs w:val="22"/>
              </w:rPr>
              <w:t xml:space="preserve"> </w:t>
            </w:r>
            <w:r w:rsidRPr="6EC6A2CD" w:rsidR="6EC6A2CD">
              <w:rPr>
                <w:rFonts w:cs="Arial"/>
                <w:sz w:val="22"/>
                <w:szCs w:val="22"/>
              </w:rPr>
              <w:t>PostMapping</w:t>
            </w:r>
            <w:r w:rsidRPr="6EC6A2CD" w:rsidR="6EC6A2C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6EC6A2CD" w:rsidR="6EC6A2CD">
              <w:rPr>
                <w:rFonts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709" w:type="dxa"/>
            <w:tcMar/>
          </w:tcPr>
          <w:p w:rsidRPr="002A5367" w:rsidR="004E540F" w:rsidP="00EB5AD0" w:rsidRDefault="006936BD" w14:paraId="5D369756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</w:tr>
      <w:tr xmlns:wp14="http://schemas.microsoft.com/office/word/2010/wordml" w:rsidRPr="002A5367" w:rsidR="00D97567" w:rsidTr="6EC6A2CD" w14:paraId="62F46B24" wp14:textId="77777777">
        <w:trPr>
          <w:trHeight w:val="240"/>
        </w:trPr>
        <w:tc>
          <w:tcPr>
            <w:tcW w:w="7498" w:type="dxa"/>
            <w:tcMar/>
          </w:tcPr>
          <w:p w:rsidRPr="002A5367" w:rsidR="004E540F" w:rsidP="00E27A2A" w:rsidRDefault="004E540F" w14:paraId="1CF26E66" wp14:textId="77777777">
            <w:pPr>
              <w:jc w:val="both"/>
              <w:rPr>
                <w:rFonts w:cs="Arial"/>
                <w:sz w:val="22"/>
                <w:szCs w:val="22"/>
              </w:rPr>
            </w:pPr>
            <w:r w:rsidRPr="002A5367">
              <w:rPr>
                <w:rFonts w:cs="Arial"/>
                <w:sz w:val="22"/>
                <w:szCs w:val="22"/>
              </w:rPr>
              <w:t xml:space="preserve">Correct </w:t>
            </w:r>
            <w:r w:rsidR="00E27A2A">
              <w:rPr>
                <w:rFonts w:cs="Arial"/>
                <w:sz w:val="22"/>
                <w:szCs w:val="22"/>
              </w:rPr>
              <w:t>Service interface autowiring in Controller.</w:t>
            </w:r>
          </w:p>
        </w:tc>
        <w:tc>
          <w:tcPr>
            <w:tcW w:w="709" w:type="dxa"/>
            <w:tcMar/>
          </w:tcPr>
          <w:p w:rsidRPr="002A5367" w:rsidR="004E540F" w:rsidP="00EB5AD0" w:rsidRDefault="006936BD" w14:paraId="446DE71A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</w:tr>
      <w:tr xmlns:wp14="http://schemas.microsoft.com/office/word/2010/wordml" w:rsidRPr="004E540F" w:rsidR="00D97567" w:rsidTr="6EC6A2CD" w14:paraId="578B132A" wp14:textId="77777777">
        <w:trPr>
          <w:trHeight w:val="228"/>
        </w:trPr>
        <w:tc>
          <w:tcPr>
            <w:tcW w:w="7498" w:type="dxa"/>
            <w:tcMar/>
          </w:tcPr>
          <w:p w:rsidRPr="004E540F" w:rsidR="004E540F" w:rsidP="6EC6A2CD" w:rsidRDefault="00E27A2A" w14:paraId="3B7072B8" wp14:textId="2CA4D723">
            <w:pPr>
              <w:jc w:val="both"/>
              <w:rPr>
                <w:rFonts w:cs="Arial"/>
                <w:sz w:val="22"/>
                <w:szCs w:val="22"/>
              </w:rPr>
            </w:pPr>
            <w:r w:rsidRPr="002A5367">
              <w:rPr>
                <w:rFonts w:cs="Arial"/>
                <w:sz w:val="22"/>
                <w:szCs w:val="22"/>
              </w:rPr>
              <w:t xml:space="preserve">Correct </w:t>
            </w:r>
            <w:r>
              <w:rPr>
                <w:rFonts w:cs="Arial"/>
                <w:sz w:val="22"/>
                <w:szCs w:val="22"/>
              </w:rPr>
              <w:t>DAO</w:t>
            </w:r>
            <w:r w:rsidR="00834691">
              <w:rPr>
                <w:rFonts w:cs="Arial"/>
                <w:sz w:val="22"/>
                <w:szCs w:val="22"/>
              </w:rPr>
              <w:t xml:space="preserve">,</w:t>
            </w:r>
            <w:r w:rsidR="00834691">
              <w:rPr>
                <w:rFonts w:cs="Arial"/>
                <w:sz w:val="22"/>
                <w:szCs w:val="22"/>
              </w:rPr>
              <w:t xml:space="preserve"> </w:t>
            </w:r>
            <w:r w:rsidR="00834691">
              <w:rPr>
                <w:rFonts w:cs="Arial"/>
                <w:sz w:val="22"/>
                <w:szCs w:val="22"/>
              </w:rPr>
              <w:t xml:space="preserve">Repository </w:t>
            </w:r>
            <w:r>
              <w:rPr>
                <w:rFonts w:cs="Arial"/>
                <w:sz w:val="22"/>
                <w:szCs w:val="22"/>
              </w:rPr>
              <w:t xml:space="preserve">interface </w:t>
            </w:r>
            <w:proofErr w:type="spellStart"/>
            <w:r>
              <w:rPr>
                <w:rFonts w:cs="Arial"/>
                <w:sz w:val="22"/>
                <w:szCs w:val="22"/>
              </w:rPr>
              <w:t xml:space="preserve">autowiring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in Service.</w:t>
            </w:r>
            <w:r w:rsidRPr="00E27A2A" w:rsidR="004E540F">
              <w:tab/>
            </w:r>
          </w:p>
        </w:tc>
        <w:tc>
          <w:tcPr>
            <w:tcW w:w="709" w:type="dxa"/>
            <w:tcMar/>
          </w:tcPr>
          <w:p w:rsidRPr="004E540F" w:rsidR="004E540F" w:rsidP="00EB5AD0" w:rsidRDefault="006936BD" w14:paraId="3E1FE5D4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</w:tr>
      <w:tr xmlns:wp14="http://schemas.microsoft.com/office/word/2010/wordml" w:rsidRPr="004E540F" w:rsidR="00EB5AD0" w:rsidTr="6EC6A2CD" w14:paraId="7E72CB58" wp14:textId="77777777">
        <w:trPr>
          <w:trHeight w:val="228"/>
        </w:trPr>
        <w:tc>
          <w:tcPr>
            <w:tcW w:w="7498" w:type="dxa"/>
            <w:tcMar/>
          </w:tcPr>
          <w:p w:rsidRPr="002A5367" w:rsidR="00EB5AD0" w:rsidP="6EC6A2CD" w:rsidRDefault="006936BD" w14:paraId="62B77E01" wp14:textId="05CA5033">
            <w:pPr>
              <w:tabs>
                <w:tab w:val="left" w:pos="4754"/>
              </w:tabs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UPDATE</w:t>
            </w:r>
            <w:r>
              <w:rPr>
                <w:rFonts w:cs="Arial"/>
                <w:sz w:val="22"/>
                <w:szCs w:val="22"/>
              </w:rPr>
              <w:t xml:space="preserve"> and DELETE using </w:t>
            </w:r>
            <w:proofErr w:type="spellStart"/>
            <w:r>
              <w:rPr>
                <w:rFonts w:cs="Arial"/>
                <w:sz w:val="22"/>
                <w:szCs w:val="22"/>
              </w:rPr>
              <w:t xml:space="preserve">PostMan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r w:rsidR="00EB5AD0">
              <w:rPr>
                <w:rFonts w:cs="Arial"/>
                <w:sz w:val="22"/>
                <w:szCs w:val="22"/>
              </w:rPr>
              <w:tab/>
            </w:r>
          </w:p>
        </w:tc>
        <w:tc>
          <w:tcPr>
            <w:tcW w:w="709" w:type="dxa"/>
            <w:tcMar/>
          </w:tcPr>
          <w:p w:rsidR="00EB5AD0" w:rsidP="00EB5AD0" w:rsidRDefault="006936BD" w14:paraId="31830EAB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</w:tr>
      <w:tr xmlns:wp14="http://schemas.microsoft.com/office/word/2010/wordml" w:rsidRPr="004E540F" w:rsidR="00EB5AD0" w:rsidTr="6EC6A2CD" w14:paraId="57D473CF" wp14:textId="77777777">
        <w:trPr>
          <w:trHeight w:val="228"/>
        </w:trPr>
        <w:tc>
          <w:tcPr>
            <w:tcW w:w="7498" w:type="dxa"/>
            <w:tcMar/>
          </w:tcPr>
          <w:p w:rsidR="00EB5AD0" w:rsidP="00EB5AD0" w:rsidRDefault="006936BD" w14:paraId="16C37C5D" wp14:textId="77777777">
            <w:pPr>
              <w:tabs>
                <w:tab w:val="left" w:pos="4754"/>
              </w:tabs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Validations on Entity and using JPA integration</w:t>
            </w:r>
          </w:p>
        </w:tc>
        <w:tc>
          <w:tcPr>
            <w:tcW w:w="709" w:type="dxa"/>
            <w:tcMar/>
          </w:tcPr>
          <w:p w:rsidR="00EB5AD0" w:rsidP="00EB5AD0" w:rsidRDefault="006936BD" w14:paraId="22F65FF9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</w:tr>
      <w:tr xmlns:wp14="http://schemas.microsoft.com/office/word/2010/wordml" w:rsidRPr="004E540F" w:rsidR="006936BD" w:rsidTr="6EC6A2CD" w14:paraId="7B73CC6A" wp14:textId="77777777">
        <w:trPr>
          <w:trHeight w:val="228"/>
        </w:trPr>
        <w:tc>
          <w:tcPr>
            <w:tcW w:w="7498" w:type="dxa"/>
            <w:tcMar/>
          </w:tcPr>
          <w:p w:rsidR="006936BD" w:rsidP="00EB5AD0" w:rsidRDefault="006936BD" w14:paraId="07A0907F" wp14:textId="77777777">
            <w:pPr>
              <w:tabs>
                <w:tab w:val="left" w:pos="4754"/>
              </w:tabs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Best Practices and using Spring Boot property file configurations</w:t>
            </w:r>
          </w:p>
        </w:tc>
        <w:tc>
          <w:tcPr>
            <w:tcW w:w="709" w:type="dxa"/>
            <w:tcMar/>
          </w:tcPr>
          <w:p w:rsidR="006936BD" w:rsidP="00EB5AD0" w:rsidRDefault="006936BD" w14:paraId="78941E47" wp14:textId="77777777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</w:tbl>
    <w:p xmlns:wp14="http://schemas.microsoft.com/office/word/2010/wordml" w:rsidRPr="004E540F" w:rsidR="00C35F12" w:rsidP="00FB780D" w:rsidRDefault="00C35F12" w14:paraId="110FFD37" wp14:textId="77777777">
      <w:pPr>
        <w:pStyle w:val="HTMLPreformatted"/>
        <w:spacing w:line="276" w:lineRule="auto"/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="004E1672" w:rsidP="00C82F42" w:rsidRDefault="004E1672" w14:paraId="6B699379" wp14:textId="77777777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xmlns:wp14="http://schemas.microsoft.com/office/word/2010/wordml" w:rsidR="006936BD" w:rsidP="00C82F42" w:rsidRDefault="006936BD" w14:paraId="3FE9F23F" wp14:textId="77777777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xmlns:wp14="http://schemas.microsoft.com/office/word/2010/wordml" w:rsidR="006936BD" w:rsidP="6EC6A2CD" w:rsidRDefault="006936BD" w14:paraId="57E7ECF1" wp14:textId="45760FAE">
      <w:pPr>
        <w:pStyle w:val="BodyTextIndent"/>
        <w:spacing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following Table Script can be 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use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d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to make data available for fetching on which other CRUD operations can be performed.</w:t>
      </w:r>
    </w:p>
    <w:p xmlns:wp14="http://schemas.microsoft.com/office/word/2010/wordml" w:rsidR="006936BD" w:rsidP="00C82F42" w:rsidRDefault="006936BD" w14:paraId="1F72F646" wp14:textId="77777777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xmlns:wp14="http://schemas.microsoft.com/office/word/2010/wordml" w:rsidR="00C82F42" w:rsidP="00C82F42" w:rsidRDefault="00C82F42" w14:paraId="2AC9D171" wp14:textId="77777777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022F54">
        <w:rPr>
          <w:rFonts w:ascii="Arial" w:hAnsi="Arial" w:cs="Arial"/>
          <w:b/>
          <w:sz w:val="22"/>
          <w:szCs w:val="22"/>
          <w:u w:val="single"/>
        </w:rPr>
        <w:t>Table Script:</w:t>
      </w:r>
    </w:p>
    <w:p xmlns:wp14="http://schemas.microsoft.com/office/word/2010/wordml" w:rsidRPr="00022F54" w:rsidR="00C344BF" w:rsidP="00C82F42" w:rsidRDefault="00C344BF" w14:paraId="08CE6F91" wp14:textId="77777777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xmlns:wp14="http://schemas.microsoft.com/office/word/2010/wordml" w:rsidRPr="00022F54" w:rsidR="00C82F42" w:rsidP="1F1DAB3C" w:rsidRDefault="00C82F42" w14:paraId="6A944031" wp14:textId="7B2371EA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 w:rsidRPr="1F1DAB3C" w:rsidR="1F1DAB3C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1F1DAB3C" w:rsidR="1F1DAB3C">
        <w:rPr>
          <w:rFonts w:ascii="Arial" w:hAnsi="Arial" w:cs="Arial"/>
          <w:sz w:val="22"/>
          <w:szCs w:val="22"/>
        </w:rPr>
        <w:t>module</w:t>
      </w:r>
      <w:r w:rsidRPr="1F1DAB3C" w:rsidR="1F1DAB3C">
        <w:rPr>
          <w:rFonts w:ascii="Arial" w:hAnsi="Arial" w:cs="Arial"/>
          <w:sz w:val="22"/>
          <w:szCs w:val="22"/>
        </w:rPr>
        <w:t>_master</w:t>
      </w:r>
      <w:proofErr w:type="spellEnd"/>
      <w:r w:rsidRPr="1F1DAB3C" w:rsidR="1F1DAB3C">
        <w:rPr>
          <w:rFonts w:ascii="Arial" w:hAnsi="Arial" w:cs="Arial"/>
          <w:sz w:val="22"/>
          <w:szCs w:val="22"/>
        </w:rPr>
        <w:t xml:space="preserve"> (ID NUMBER, NAME VARCHAR2(20), </w:t>
      </w:r>
      <w:r w:rsidRPr="1F1DAB3C" w:rsidR="1F1DAB3C">
        <w:rPr>
          <w:rFonts w:ascii="Arial" w:hAnsi="Arial" w:cs="Arial"/>
          <w:sz w:val="22"/>
          <w:szCs w:val="22"/>
        </w:rPr>
        <w:t>FEES</w:t>
      </w:r>
      <w:r w:rsidRPr="1F1DAB3C" w:rsidR="1F1DAB3C">
        <w:rPr>
          <w:rFonts w:ascii="Arial" w:hAnsi="Arial" w:cs="Arial"/>
          <w:sz w:val="22"/>
          <w:szCs w:val="22"/>
        </w:rPr>
        <w:t xml:space="preserve"> (7,2), </w:t>
      </w:r>
      <w:r w:rsidRPr="1F1DAB3C" w:rsidR="1F1DAB3C">
        <w:rPr>
          <w:rFonts w:ascii="Arial" w:hAnsi="Arial" w:cs="Arial"/>
          <w:sz w:val="22"/>
          <w:szCs w:val="22"/>
        </w:rPr>
        <w:t>DURATION</w:t>
      </w:r>
      <w:r w:rsidRPr="1F1DAB3C" w:rsidR="1F1DAB3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1F1DAB3C" w:rsidR="1F1DAB3C">
        <w:rPr>
          <w:rFonts w:ascii="Arial" w:hAnsi="Arial" w:cs="Arial"/>
          <w:sz w:val="22"/>
          <w:szCs w:val="22"/>
        </w:rPr>
        <w:t>NUMBER(</w:t>
      </w:r>
      <w:proofErr w:type="gramEnd"/>
      <w:r w:rsidRPr="1F1DAB3C" w:rsidR="1F1DAB3C">
        <w:rPr>
          <w:rFonts w:ascii="Arial" w:hAnsi="Arial" w:cs="Arial"/>
          <w:sz w:val="22"/>
          <w:szCs w:val="22"/>
        </w:rPr>
        <w:t>4</w:t>
      </w:r>
      <w:r w:rsidRPr="1F1DAB3C" w:rsidR="1F1DAB3C">
        <w:rPr>
          <w:rFonts w:ascii="Arial" w:hAnsi="Arial" w:cs="Arial"/>
          <w:sz w:val="22"/>
          <w:szCs w:val="22"/>
        </w:rPr>
        <w:t>) );</w:t>
      </w:r>
    </w:p>
    <w:p xmlns:wp14="http://schemas.microsoft.com/office/word/2010/wordml" w:rsidRPr="00022F54" w:rsidR="0082234B" w:rsidP="1F1DAB3C" w:rsidRDefault="0082234B" w14:paraId="1CC0D586" wp14:textId="40F148B6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 w:rsidRPr="1F1DAB3C" w:rsidR="1F1DAB3C">
        <w:rPr>
          <w:rFonts w:ascii="Arial" w:hAnsi="Arial" w:cs="Arial"/>
          <w:sz w:val="22"/>
          <w:szCs w:val="22"/>
        </w:rPr>
        <w:t>INSERT INTO module</w:t>
      </w:r>
      <w:r w:rsidRPr="1F1DAB3C" w:rsidR="1F1DAB3C">
        <w:rPr>
          <w:rFonts w:ascii="Arial" w:hAnsi="Arial" w:cs="Arial"/>
          <w:sz w:val="22"/>
          <w:szCs w:val="22"/>
        </w:rPr>
        <w:t xml:space="preserve"> </w:t>
      </w:r>
      <w:r w:rsidRPr="1F1DAB3C" w:rsidR="1F1DAB3C">
        <w:rPr>
          <w:rFonts w:ascii="Arial" w:hAnsi="Arial" w:cs="Arial"/>
          <w:sz w:val="22"/>
          <w:szCs w:val="22"/>
        </w:rPr>
        <w:t xml:space="preserve">_master </w:t>
      </w:r>
      <w:proofErr w:type="gramStart"/>
      <w:r w:rsidRPr="1F1DAB3C" w:rsidR="1F1DAB3C">
        <w:rPr>
          <w:rFonts w:ascii="Arial" w:hAnsi="Arial" w:cs="Arial"/>
          <w:sz w:val="22"/>
          <w:szCs w:val="22"/>
        </w:rPr>
        <w:t>VALUES(</w:t>
      </w:r>
      <w:proofErr w:type="gramEnd"/>
      <w:r w:rsidRPr="1F1DAB3C" w:rsidR="1F1DAB3C">
        <w:rPr>
          <w:rFonts w:ascii="Arial" w:hAnsi="Arial" w:cs="Arial"/>
          <w:sz w:val="22"/>
          <w:szCs w:val="22"/>
        </w:rPr>
        <w:t>11</w:t>
      </w:r>
      <w:r w:rsidRPr="1F1DAB3C" w:rsidR="1F1DAB3C">
        <w:rPr>
          <w:rFonts w:ascii="Arial" w:hAnsi="Arial" w:cs="Arial"/>
          <w:sz w:val="22"/>
          <w:szCs w:val="22"/>
        </w:rPr>
        <w:t>1,'</w:t>
      </w:r>
      <w:r w:rsidRPr="1F1DAB3C" w:rsidR="1F1DAB3C">
        <w:rPr>
          <w:rFonts w:ascii="Arial" w:hAnsi="Arial" w:cs="Arial"/>
          <w:sz w:val="22"/>
          <w:szCs w:val="22"/>
        </w:rPr>
        <w:t>Core Java</w:t>
      </w:r>
      <w:r w:rsidRPr="1F1DAB3C" w:rsidR="1F1DAB3C">
        <w:rPr>
          <w:rFonts w:ascii="Arial" w:hAnsi="Arial" w:cs="Arial"/>
          <w:sz w:val="22"/>
          <w:szCs w:val="22"/>
        </w:rPr>
        <w:t xml:space="preserve">', </w:t>
      </w:r>
      <w:r w:rsidRPr="1F1DAB3C" w:rsidR="1F1DAB3C">
        <w:rPr>
          <w:rFonts w:ascii="Arial" w:hAnsi="Arial" w:cs="Arial"/>
          <w:sz w:val="22"/>
          <w:szCs w:val="22"/>
        </w:rPr>
        <w:t>12</w:t>
      </w:r>
      <w:r w:rsidRPr="1F1DAB3C" w:rsidR="1F1DAB3C">
        <w:rPr>
          <w:rFonts w:ascii="Arial" w:hAnsi="Arial" w:cs="Arial"/>
          <w:sz w:val="22"/>
          <w:szCs w:val="22"/>
        </w:rPr>
        <w:t>000,</w:t>
      </w:r>
      <w:r w:rsidRPr="1F1DAB3C" w:rsidR="1F1DAB3C">
        <w:rPr>
          <w:rFonts w:ascii="Arial" w:hAnsi="Arial" w:cs="Arial"/>
          <w:sz w:val="22"/>
          <w:szCs w:val="22"/>
        </w:rPr>
        <w:t>150</w:t>
      </w:r>
      <w:r w:rsidRPr="1F1DAB3C" w:rsidR="1F1DAB3C">
        <w:rPr>
          <w:rFonts w:ascii="Arial" w:hAnsi="Arial" w:cs="Arial"/>
          <w:sz w:val="22"/>
          <w:szCs w:val="22"/>
        </w:rPr>
        <w:t>);</w:t>
      </w:r>
    </w:p>
    <w:p xmlns:wp14="http://schemas.microsoft.com/office/word/2010/wordml" w:rsidRPr="00022F54" w:rsidR="0082234B" w:rsidP="1F1DAB3C" w:rsidRDefault="0082234B" w14:paraId="2EBFBCB1" wp14:textId="0410D23D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 w:rsidRPr="1F1DAB3C" w:rsidR="1F1DAB3C">
        <w:rPr>
          <w:rFonts w:ascii="Arial" w:hAnsi="Arial" w:cs="Arial"/>
          <w:sz w:val="22"/>
          <w:szCs w:val="22"/>
        </w:rPr>
        <w:t>INSERT INTO module</w:t>
      </w:r>
      <w:r w:rsidRPr="1F1DAB3C" w:rsidR="1F1DAB3C">
        <w:rPr>
          <w:rFonts w:ascii="Arial" w:hAnsi="Arial" w:cs="Arial"/>
          <w:sz w:val="22"/>
          <w:szCs w:val="22"/>
        </w:rPr>
        <w:t xml:space="preserve"> </w:t>
      </w:r>
      <w:r w:rsidRPr="1F1DAB3C" w:rsidR="1F1DAB3C">
        <w:rPr>
          <w:rFonts w:ascii="Arial" w:hAnsi="Arial" w:cs="Arial"/>
          <w:sz w:val="22"/>
          <w:szCs w:val="22"/>
        </w:rPr>
        <w:t xml:space="preserve">_master </w:t>
      </w:r>
      <w:proofErr w:type="gramStart"/>
      <w:r w:rsidRPr="1F1DAB3C" w:rsidR="1F1DAB3C">
        <w:rPr>
          <w:rFonts w:ascii="Arial" w:hAnsi="Arial" w:cs="Arial"/>
          <w:sz w:val="22"/>
          <w:szCs w:val="22"/>
        </w:rPr>
        <w:t>VALUES(</w:t>
      </w:r>
      <w:proofErr w:type="gramEnd"/>
      <w:r w:rsidRPr="1F1DAB3C" w:rsidR="1F1DAB3C">
        <w:rPr>
          <w:rFonts w:ascii="Arial" w:hAnsi="Arial" w:cs="Arial"/>
          <w:sz w:val="22"/>
          <w:szCs w:val="22"/>
        </w:rPr>
        <w:t>11</w:t>
      </w:r>
      <w:r w:rsidRPr="1F1DAB3C" w:rsidR="1F1DAB3C">
        <w:rPr>
          <w:rFonts w:ascii="Arial" w:hAnsi="Arial" w:cs="Arial"/>
          <w:sz w:val="22"/>
          <w:szCs w:val="22"/>
        </w:rPr>
        <w:t>2,'</w:t>
      </w:r>
      <w:r w:rsidRPr="1F1DAB3C" w:rsidR="1F1DAB3C">
        <w:rPr>
          <w:rFonts w:ascii="Arial" w:hAnsi="Arial" w:cs="Arial"/>
          <w:sz w:val="22"/>
          <w:szCs w:val="22"/>
        </w:rPr>
        <w:t>Cplus</w:t>
      </w:r>
      <w:r w:rsidRPr="1F1DAB3C" w:rsidR="1F1DAB3C">
        <w:rPr>
          <w:rFonts w:ascii="Arial" w:hAnsi="Arial" w:cs="Arial"/>
          <w:sz w:val="22"/>
          <w:szCs w:val="22"/>
        </w:rPr>
        <w:t xml:space="preserve">’, </w:t>
      </w:r>
      <w:r w:rsidRPr="1F1DAB3C" w:rsidR="1F1DAB3C">
        <w:rPr>
          <w:rFonts w:ascii="Arial" w:hAnsi="Arial" w:cs="Arial"/>
          <w:sz w:val="22"/>
          <w:szCs w:val="22"/>
        </w:rPr>
        <w:t>9</w:t>
      </w:r>
      <w:r w:rsidRPr="1F1DAB3C" w:rsidR="1F1DAB3C">
        <w:rPr>
          <w:rFonts w:ascii="Arial" w:hAnsi="Arial" w:cs="Arial"/>
          <w:sz w:val="22"/>
          <w:szCs w:val="22"/>
        </w:rPr>
        <w:t>000,</w:t>
      </w:r>
      <w:r w:rsidRPr="1F1DAB3C" w:rsidR="1F1DAB3C">
        <w:rPr>
          <w:rFonts w:ascii="Arial" w:hAnsi="Arial" w:cs="Arial"/>
          <w:sz w:val="22"/>
          <w:szCs w:val="22"/>
        </w:rPr>
        <w:t xml:space="preserve"> 120</w:t>
      </w:r>
      <w:r w:rsidRPr="1F1DAB3C" w:rsidR="1F1DAB3C">
        <w:rPr>
          <w:rFonts w:ascii="Arial" w:hAnsi="Arial" w:cs="Arial"/>
          <w:sz w:val="22"/>
          <w:szCs w:val="22"/>
        </w:rPr>
        <w:t>);</w:t>
      </w:r>
    </w:p>
    <w:p xmlns:wp14="http://schemas.microsoft.com/office/word/2010/wordml" w:rsidR="0082234B" w:rsidP="1F1DAB3C" w:rsidRDefault="0082234B" w14:paraId="59014463" wp14:textId="4F829038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 w:rsidRPr="1F1DAB3C" w:rsidR="1F1DAB3C">
        <w:rPr>
          <w:rFonts w:ascii="Arial" w:hAnsi="Arial" w:cs="Arial"/>
          <w:sz w:val="22"/>
          <w:szCs w:val="22"/>
        </w:rPr>
        <w:t>INSERT INTO module</w:t>
      </w:r>
      <w:r w:rsidRPr="1F1DAB3C" w:rsidR="1F1DAB3C">
        <w:rPr>
          <w:rFonts w:ascii="Arial" w:hAnsi="Arial" w:cs="Arial"/>
          <w:sz w:val="22"/>
          <w:szCs w:val="22"/>
        </w:rPr>
        <w:t xml:space="preserve"> </w:t>
      </w:r>
      <w:r w:rsidRPr="1F1DAB3C" w:rsidR="1F1DAB3C">
        <w:rPr>
          <w:rFonts w:ascii="Arial" w:hAnsi="Arial" w:cs="Arial"/>
          <w:sz w:val="22"/>
          <w:szCs w:val="22"/>
        </w:rPr>
        <w:t>_master VALUES(</w:t>
      </w:r>
      <w:r w:rsidRPr="1F1DAB3C" w:rsidR="1F1DAB3C">
        <w:rPr>
          <w:rFonts w:ascii="Arial" w:hAnsi="Arial" w:cs="Arial"/>
          <w:sz w:val="22"/>
          <w:szCs w:val="22"/>
        </w:rPr>
        <w:t>11</w:t>
      </w:r>
      <w:r w:rsidRPr="1F1DAB3C" w:rsidR="1F1DAB3C">
        <w:rPr>
          <w:rFonts w:ascii="Arial" w:hAnsi="Arial" w:cs="Arial"/>
          <w:sz w:val="22"/>
          <w:szCs w:val="22"/>
        </w:rPr>
        <w:t>3,'</w:t>
      </w:r>
      <w:r w:rsidRPr="1F1DAB3C" w:rsidR="1F1DAB3C">
        <w:rPr>
          <w:rFonts w:ascii="Arial" w:hAnsi="Arial" w:cs="Arial"/>
          <w:sz w:val="22"/>
          <w:szCs w:val="22"/>
        </w:rPr>
        <w:t>Spring</w:t>
      </w:r>
      <w:r w:rsidRPr="1F1DAB3C" w:rsidR="1F1DAB3C">
        <w:rPr>
          <w:rFonts w:ascii="Arial" w:hAnsi="Arial" w:cs="Arial"/>
          <w:sz w:val="22"/>
          <w:szCs w:val="22"/>
        </w:rPr>
        <w:t>',</w:t>
      </w:r>
      <w:r w:rsidRPr="1F1DAB3C" w:rsidR="1F1DAB3C">
        <w:rPr>
          <w:rFonts w:ascii="Arial" w:hAnsi="Arial" w:cs="Arial"/>
          <w:sz w:val="22"/>
          <w:szCs w:val="22"/>
        </w:rPr>
        <w:t>15</w:t>
      </w:r>
      <w:r w:rsidRPr="1F1DAB3C" w:rsidR="1F1DAB3C">
        <w:rPr>
          <w:rFonts w:ascii="Arial" w:hAnsi="Arial" w:cs="Arial"/>
          <w:sz w:val="22"/>
          <w:szCs w:val="22"/>
        </w:rPr>
        <w:t>000,</w:t>
      </w:r>
      <w:r w:rsidRPr="1F1DAB3C" w:rsidR="1F1DAB3C">
        <w:rPr>
          <w:rFonts w:ascii="Arial" w:hAnsi="Arial" w:cs="Arial"/>
          <w:sz w:val="22"/>
          <w:szCs w:val="22"/>
        </w:rPr>
        <w:t>40</w:t>
      </w:r>
      <w:r w:rsidRPr="1F1DAB3C" w:rsidR="1F1DAB3C">
        <w:rPr>
          <w:rFonts w:ascii="Arial" w:hAnsi="Arial" w:cs="Arial"/>
          <w:sz w:val="22"/>
          <w:szCs w:val="22"/>
        </w:rPr>
        <w:t>);</w:t>
      </w:r>
    </w:p>
    <w:p xmlns:wp14="http://schemas.microsoft.com/office/word/2010/wordml" w:rsidRPr="00022F54" w:rsidR="001828DA" w:rsidP="1F1DAB3C" w:rsidRDefault="001828DA" w14:paraId="327AD722" wp14:textId="7CF95746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 w:rsidRPr="1F1DAB3C" w:rsidR="1F1DAB3C">
        <w:rPr>
          <w:rFonts w:ascii="Arial" w:hAnsi="Arial" w:cs="Arial"/>
          <w:sz w:val="22"/>
          <w:szCs w:val="22"/>
        </w:rPr>
        <w:t>INSERT INTO module</w:t>
      </w:r>
      <w:r w:rsidRPr="1F1DAB3C" w:rsidR="1F1DAB3C">
        <w:rPr>
          <w:rFonts w:ascii="Arial" w:hAnsi="Arial" w:cs="Arial"/>
          <w:sz w:val="22"/>
          <w:szCs w:val="22"/>
        </w:rPr>
        <w:t xml:space="preserve"> </w:t>
      </w:r>
      <w:r w:rsidRPr="1F1DAB3C" w:rsidR="1F1DAB3C">
        <w:rPr>
          <w:rFonts w:ascii="Arial" w:hAnsi="Arial" w:cs="Arial"/>
          <w:sz w:val="22"/>
          <w:szCs w:val="22"/>
        </w:rPr>
        <w:t xml:space="preserve">_master </w:t>
      </w:r>
      <w:proofErr w:type="gramStart"/>
      <w:r w:rsidRPr="1F1DAB3C" w:rsidR="1F1DAB3C">
        <w:rPr>
          <w:rFonts w:ascii="Arial" w:hAnsi="Arial" w:cs="Arial"/>
          <w:sz w:val="22"/>
          <w:szCs w:val="22"/>
        </w:rPr>
        <w:t>VALUES(</w:t>
      </w:r>
      <w:proofErr w:type="gramEnd"/>
      <w:r w:rsidRPr="1F1DAB3C" w:rsidR="1F1DAB3C">
        <w:rPr>
          <w:rFonts w:ascii="Arial" w:hAnsi="Arial" w:cs="Arial"/>
          <w:sz w:val="22"/>
          <w:szCs w:val="22"/>
        </w:rPr>
        <w:t>11</w:t>
      </w:r>
      <w:r w:rsidRPr="1F1DAB3C" w:rsidR="1F1DAB3C">
        <w:rPr>
          <w:rFonts w:ascii="Arial" w:hAnsi="Arial" w:cs="Arial"/>
          <w:sz w:val="22"/>
          <w:szCs w:val="22"/>
        </w:rPr>
        <w:t>4,'</w:t>
      </w:r>
      <w:r w:rsidRPr="1F1DAB3C" w:rsidR="1F1DAB3C">
        <w:rPr>
          <w:rFonts w:ascii="Arial" w:hAnsi="Arial" w:cs="Arial"/>
          <w:sz w:val="22"/>
          <w:szCs w:val="22"/>
        </w:rPr>
        <w:t>Angular</w:t>
      </w:r>
      <w:r w:rsidRPr="1F1DAB3C" w:rsidR="1F1DAB3C">
        <w:rPr>
          <w:rFonts w:ascii="Arial" w:hAnsi="Arial" w:cs="Arial"/>
          <w:sz w:val="22"/>
          <w:szCs w:val="22"/>
        </w:rPr>
        <w:t>',</w:t>
      </w:r>
      <w:r w:rsidRPr="1F1DAB3C" w:rsidR="1F1DAB3C">
        <w:rPr>
          <w:rFonts w:ascii="Arial" w:hAnsi="Arial" w:cs="Arial"/>
          <w:sz w:val="22"/>
          <w:szCs w:val="22"/>
        </w:rPr>
        <w:t>18</w:t>
      </w:r>
      <w:r w:rsidRPr="1F1DAB3C" w:rsidR="1F1DAB3C">
        <w:rPr>
          <w:rFonts w:ascii="Arial" w:hAnsi="Arial" w:cs="Arial"/>
          <w:sz w:val="22"/>
          <w:szCs w:val="22"/>
        </w:rPr>
        <w:t>000,</w:t>
      </w:r>
      <w:r w:rsidRPr="1F1DAB3C" w:rsidR="1F1DAB3C">
        <w:rPr>
          <w:rFonts w:ascii="Arial" w:hAnsi="Arial" w:cs="Arial"/>
          <w:sz w:val="22"/>
          <w:szCs w:val="22"/>
        </w:rPr>
        <w:t>50</w:t>
      </w:r>
      <w:r w:rsidRPr="1F1DAB3C" w:rsidR="1F1DAB3C">
        <w:rPr>
          <w:rFonts w:ascii="Arial" w:hAnsi="Arial" w:cs="Arial"/>
          <w:sz w:val="22"/>
          <w:szCs w:val="22"/>
        </w:rPr>
        <w:t>);</w:t>
      </w:r>
    </w:p>
    <w:p xmlns:wp14="http://schemas.microsoft.com/office/word/2010/wordml" w:rsidR="00005145" w:rsidP="00241245" w:rsidRDefault="0082234B" w14:paraId="328D9BEE" wp14:textId="77777777">
      <w:pPr>
        <w:pStyle w:val="HTMLPreformatted"/>
        <w:spacing w:line="360" w:lineRule="auto"/>
        <w:rPr>
          <w:rFonts w:ascii="Arial" w:hAnsi="Arial" w:cs="Arial"/>
          <w:b/>
          <w:i/>
        </w:rPr>
      </w:pPr>
      <w:r w:rsidRPr="00022F54">
        <w:rPr>
          <w:rFonts w:ascii="Arial" w:hAnsi="Arial" w:cs="Arial"/>
          <w:sz w:val="22"/>
          <w:szCs w:val="22"/>
        </w:rPr>
        <w:t>COMMIT;</w:t>
      </w:r>
    </w:p>
    <w:p xmlns:wp14="http://schemas.microsoft.com/office/word/2010/wordml" w:rsidRPr="00022F54" w:rsidR="00C82F42" w:rsidP="00DE6F98" w:rsidRDefault="0069458F" w14:paraId="61169301" wp14:textId="77777777">
      <w:pPr>
        <w:pStyle w:val="ListParagraph"/>
        <w:ind w:left="0"/>
        <w:jc w:val="both"/>
        <w:rPr>
          <w:rFonts w:cs="Arial"/>
        </w:rPr>
      </w:pPr>
      <w:r w:rsidRPr="00005145">
        <w:rPr>
          <w:rFonts w:ascii="Arial" w:hAnsi="Arial" w:cs="Arial"/>
          <w:b/>
          <w:i/>
          <w:szCs w:val="20"/>
        </w:rPr>
        <w:t>Note: Participants are kindly requested to follow the same table structure</w:t>
      </w:r>
      <w:r w:rsidRPr="00005145">
        <w:rPr>
          <w:rFonts w:ascii="Arial" w:hAnsi="Arial" w:cs="Arial"/>
          <w:i/>
          <w:szCs w:val="20"/>
        </w:rPr>
        <w:t>.</w:t>
      </w:r>
    </w:p>
    <w:p xmlns:wp14="http://schemas.microsoft.com/office/word/2010/wordml" w:rsidR="005463AD" w:rsidP="005463AD" w:rsidRDefault="005463AD" w14:paraId="61CDCEAD" wp14:textId="77777777">
      <w:pPr>
        <w:pStyle w:val="ListParagraph"/>
        <w:ind w:left="0"/>
        <w:jc w:val="both"/>
        <w:rPr>
          <w:rFonts w:ascii="Arial" w:hAnsi="Arial" w:eastAsia="Times New Roman" w:cs="Arial"/>
        </w:rPr>
      </w:pPr>
    </w:p>
    <w:p xmlns:wp14="http://schemas.microsoft.com/office/word/2010/wordml" w:rsidRPr="005463AD" w:rsidR="00C82F42" w:rsidP="6EC6A2CD" w:rsidRDefault="00101C0B" w14:paraId="3580A137" wp14:textId="5E97F7CE">
      <w:pPr>
        <w:pStyle w:val="ListParagraph"/>
        <w:ind w:left="0"/>
        <w:jc w:val="both"/>
        <w:rPr>
          <w:rFonts w:ascii="Arial" w:hAnsi="Arial" w:cs="Arial"/>
          <w:b w:val="1"/>
          <w:bCs w:val="1"/>
          <w:i w:val="1"/>
          <w:iCs w:val="1"/>
        </w:rPr>
      </w:pPr>
      <w:r w:rsidRPr="6EC6A2CD" w:rsidR="6EC6A2CD">
        <w:rPr>
          <w:rFonts w:ascii="Arial" w:hAnsi="Arial" w:cs="Arial"/>
          <w:b w:val="1"/>
          <w:bCs w:val="1"/>
          <w:i w:val="1"/>
          <w:iCs w:val="1"/>
        </w:rPr>
        <w:t>Note: Please add ojdbc.jar separately as Maven may not provide by default in Spr</w:t>
      </w:r>
      <w:r w:rsidRPr="6EC6A2CD" w:rsidR="6EC6A2CD">
        <w:rPr>
          <w:rFonts w:ascii="Arial" w:hAnsi="Arial" w:cs="Arial"/>
          <w:b w:val="1"/>
          <w:bCs w:val="1"/>
          <w:i w:val="1"/>
          <w:iCs w:val="1"/>
        </w:rPr>
        <w:t>i</w:t>
      </w:r>
      <w:r w:rsidRPr="6EC6A2CD" w:rsidR="6EC6A2CD">
        <w:rPr>
          <w:rFonts w:ascii="Arial" w:hAnsi="Arial" w:cs="Arial"/>
          <w:b w:val="1"/>
          <w:bCs w:val="1"/>
          <w:i w:val="1"/>
          <w:iCs w:val="1"/>
        </w:rPr>
        <w:t xml:space="preserve">ng Boot and </w:t>
      </w:r>
      <w:proofErr w:type="gramStart"/>
      <w:r w:rsidRPr="6EC6A2CD" w:rsidR="6EC6A2CD">
        <w:rPr>
          <w:rFonts w:ascii="Arial" w:hAnsi="Arial" w:cs="Arial"/>
          <w:b w:val="1"/>
          <w:bCs w:val="1"/>
          <w:i w:val="1"/>
          <w:iCs w:val="1"/>
        </w:rPr>
        <w:t>application</w:t>
      </w:r>
      <w:proofErr w:type="gramEnd"/>
      <w:r w:rsidRPr="6EC6A2CD" w:rsidR="6EC6A2CD">
        <w:rPr>
          <w:rFonts w:ascii="Arial" w:hAnsi="Arial" w:cs="Arial"/>
          <w:b w:val="1"/>
          <w:bCs w:val="1"/>
          <w:i w:val="1"/>
          <w:iCs w:val="1"/>
        </w:rPr>
        <w:t xml:space="preserve"> </w:t>
      </w:r>
      <w:proofErr w:type="gramStart"/>
      <w:r w:rsidRPr="6EC6A2CD" w:rsidR="6EC6A2CD">
        <w:rPr>
          <w:rFonts w:ascii="Arial" w:hAnsi="Arial" w:cs="Arial"/>
          <w:b w:val="1"/>
          <w:bCs w:val="1"/>
          <w:i w:val="1"/>
          <w:iCs w:val="1"/>
        </w:rPr>
        <w:t>is</w:t>
      </w:r>
      <w:proofErr w:type="gramEnd"/>
      <w:r w:rsidRPr="6EC6A2CD" w:rsidR="6EC6A2CD">
        <w:rPr>
          <w:rFonts w:ascii="Arial" w:hAnsi="Arial" w:cs="Arial"/>
          <w:b w:val="1"/>
          <w:bCs w:val="1"/>
          <w:i w:val="1"/>
          <w:iCs w:val="1"/>
        </w:rPr>
        <w:t xml:space="preserve"> completely on R</w:t>
      </w:r>
      <w:r w:rsidRPr="6EC6A2CD" w:rsidR="6EC6A2CD">
        <w:rPr>
          <w:rFonts w:ascii="Arial" w:hAnsi="Arial" w:cs="Arial"/>
          <w:b w:val="1"/>
          <w:bCs w:val="1"/>
          <w:i w:val="1"/>
          <w:iCs w:val="1"/>
        </w:rPr>
        <w:t>EST</w:t>
      </w:r>
      <w:r w:rsidRPr="6EC6A2CD" w:rsidR="6EC6A2CD">
        <w:rPr>
          <w:rFonts w:ascii="Arial" w:hAnsi="Arial" w:cs="Arial"/>
          <w:b w:val="1"/>
          <w:bCs w:val="1"/>
          <w:i w:val="1"/>
          <w:iCs w:val="1"/>
        </w:rPr>
        <w:t xml:space="preserve"> API and must be tested using Postman without forms or JSPs.</w:t>
      </w:r>
    </w:p>
    <w:p xmlns:wp14="http://schemas.microsoft.com/office/word/2010/wordml" w:rsidRPr="00022F54" w:rsidR="002B4212" w:rsidP="00C82F42" w:rsidRDefault="002B4212" w14:paraId="6BB9E253" wp14:textId="77777777">
      <w:pPr>
        <w:rPr>
          <w:rFonts w:cs="Arial"/>
          <w:sz w:val="22"/>
          <w:szCs w:val="22"/>
        </w:rPr>
      </w:pPr>
    </w:p>
    <w:sectPr w:rsidRPr="00022F54" w:rsidR="002B4212" w:rsidSect="0033104C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800" w:bottom="1440" w:left="1800" w:header="720" w:footer="900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8D40DF" w:rsidRDefault="008D40DF" w14:paraId="6DFB9E20" wp14:textId="77777777">
      <w:r>
        <w:separator/>
      </w:r>
    </w:p>
  </w:endnote>
  <w:endnote w:type="continuationSeparator" w:id="1">
    <w:p xmlns:wp14="http://schemas.microsoft.com/office/word/2010/wordml" w:rsidR="008D40DF" w:rsidRDefault="008D40DF" w14:paraId="70DF9E56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EB5AD0" w:rsidP="00A64EA4" w:rsidRDefault="00EB5AD0" w14:paraId="52E56223" wp14:textId="77777777">
    <w:pPr>
      <w:pStyle w:val="Footer"/>
      <w:pBdr>
        <w:bottom w:val="single" w:color="auto" w:sz="12" w:space="0"/>
      </w:pBdr>
    </w:pPr>
  </w:p>
  <w:p xmlns:wp14="http://schemas.microsoft.com/office/word/2010/wordml" w:rsidR="00EB5AD0" w:rsidP="00CF23C6" w:rsidRDefault="00EB5AD0" w14:paraId="07547A01" wp14:textId="77777777">
    <w:pPr>
      <w:pStyle w:val="Footer"/>
    </w:pPr>
  </w:p>
  <w:p xmlns:wp14="http://schemas.microsoft.com/office/word/2010/wordml" w:rsidRPr="00CF23C6" w:rsidR="00EB5AD0" w:rsidP="00CF23C6" w:rsidRDefault="00EB5AD0" w14:paraId="78E36AAA" wp14:textId="77777777">
    <w:pPr>
      <w:pStyle w:val="Foot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1" layoutInCell="1" allowOverlap="0" wp14:anchorId="52C56E14" wp14:editId="7777777">
          <wp:simplePos x="0" y="0"/>
          <wp:positionH relativeFrom="page">
            <wp:posOffset>759460</wp:posOffset>
          </wp:positionH>
          <wp:positionV relativeFrom="page">
            <wp:posOffset>9147810</wp:posOffset>
          </wp:positionV>
          <wp:extent cx="1482725" cy="365760"/>
          <wp:effectExtent l="0" t="0" r="3175" b="0"/>
          <wp:wrapNone/>
          <wp:docPr id="2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CF23C6">
      <w:t xml:space="preserve">Page </w:t>
    </w:r>
    <w:fldSimple w:instr=" PAGE ">
      <w:r w:rsidR="00752C83">
        <w:rPr>
          <w:noProof/>
        </w:rPr>
        <w:t>2</w:t>
      </w:r>
    </w:fldSimple>
    <w:r w:rsidRPr="00CF23C6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52C83">
      <w:rPr>
        <w:noProof/>
      </w:rPr>
      <w:t>3</w:t>
    </w:r>
    <w:r>
      <w:rPr>
        <w:noProof/>
      </w:rPr>
      <w:fldChar w:fldCharType="end"/>
    </w:r>
  </w:p>
  <w:p xmlns:wp14="http://schemas.microsoft.com/office/word/2010/wordml" w:rsidR="00EB5AD0" w:rsidP="00A64EA4" w:rsidRDefault="00EB5AD0" w14:paraId="5043CB0F" wp14:textId="77777777">
    <w:pPr>
      <w:pStyle w:val="Footer"/>
      <w:rPr>
        <w:rFonts w:ascii="Candara" w:hAnsi="Candara"/>
        <w:b/>
        <w:sz w:val="22"/>
        <w:szCs w:val="20"/>
      </w:rPr>
    </w:pPr>
  </w:p>
  <w:p xmlns:wp14="http://schemas.microsoft.com/office/word/2010/wordml" w:rsidRPr="00943ECA" w:rsidR="00EB5AD0" w:rsidP="00943ECA" w:rsidRDefault="00EB5AD0" w14:paraId="1A1521E0" wp14:textId="77777777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EB5AD0" w:rsidP="00971E90" w:rsidRDefault="00EB5AD0" w14:paraId="738610EB" wp14:textId="77777777">
    <w:pPr>
      <w:pStyle w:val="Footer"/>
      <w:pBdr>
        <w:bottom w:val="single" w:color="auto" w:sz="12" w:space="0"/>
      </w:pBdr>
    </w:pPr>
  </w:p>
  <w:p xmlns:wp14="http://schemas.microsoft.com/office/word/2010/wordml" w:rsidR="00EB5AD0" w:rsidP="00CF23C6" w:rsidRDefault="00EB5AD0" w14:paraId="637805D2" wp14:textId="77777777">
    <w:pPr>
      <w:pStyle w:val="Footer"/>
    </w:pPr>
  </w:p>
  <w:p xmlns:wp14="http://schemas.microsoft.com/office/word/2010/wordml" w:rsidRPr="00CF23C6" w:rsidR="00EB5AD0" w:rsidP="00CF23C6" w:rsidRDefault="00EB5AD0" w14:paraId="601D94FF" wp14:textId="77777777">
    <w:pPr>
      <w:pStyle w:val="Foot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1" layoutInCell="1" allowOverlap="0" wp14:anchorId="042DBBBD" wp14:editId="7777777">
          <wp:simplePos x="0" y="0"/>
          <wp:positionH relativeFrom="page">
            <wp:posOffset>607060</wp:posOffset>
          </wp:positionH>
          <wp:positionV relativeFrom="page">
            <wp:posOffset>8995410</wp:posOffset>
          </wp:positionV>
          <wp:extent cx="1482725" cy="365760"/>
          <wp:effectExtent l="0" t="0" r="317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CF23C6">
      <w:t xml:space="preserve">Page </w:t>
    </w:r>
    <w:fldSimple w:instr=" PAGE ">
      <w:r w:rsidR="00752C83">
        <w:rPr>
          <w:noProof/>
        </w:rPr>
        <w:t>1</w:t>
      </w:r>
    </w:fldSimple>
    <w:r w:rsidRPr="00CF23C6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52C83">
      <w:rPr>
        <w:noProof/>
      </w:rPr>
      <w:t>3</w:t>
    </w:r>
    <w:r>
      <w:rPr>
        <w:noProof/>
      </w:rPr>
      <w:fldChar w:fldCharType="end"/>
    </w:r>
  </w:p>
  <w:p xmlns:wp14="http://schemas.microsoft.com/office/word/2010/wordml" w:rsidR="00EB5AD0" w:rsidP="00B26949" w:rsidRDefault="00EB5AD0" w14:paraId="463F29E8" wp14:textId="77777777">
    <w:pPr>
      <w:pStyle w:val="Footer"/>
      <w:rPr>
        <w:rStyle w:val="PageNumber"/>
        <w:rFonts w:eastAsia="Courier New"/>
        <w:szCs w:val="16"/>
      </w:rPr>
    </w:pPr>
  </w:p>
  <w:p xmlns:wp14="http://schemas.microsoft.com/office/word/2010/wordml" w:rsidR="00EB5AD0" w:rsidP="00B26949" w:rsidRDefault="00EB5AD0" w14:paraId="3B7B4B86" wp14:textId="77777777">
    <w:pPr>
      <w:pStyle w:val="Footer"/>
      <w:rPr>
        <w:rFonts w:ascii="Candara" w:hAnsi="Candara"/>
        <w:b/>
        <w:sz w:val="22"/>
        <w:szCs w:val="20"/>
      </w:rPr>
    </w:pPr>
  </w:p>
  <w:p xmlns:wp14="http://schemas.microsoft.com/office/word/2010/wordml" w:rsidRPr="000008A9" w:rsidR="00EB5AD0" w:rsidP="000008A9" w:rsidRDefault="00EB5AD0" w14:paraId="53577885" wp14:textId="77777777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8D40DF" w:rsidRDefault="008D40DF" w14:paraId="44E871BC" wp14:textId="77777777">
      <w:r>
        <w:separator/>
      </w:r>
    </w:p>
  </w:footnote>
  <w:footnote w:type="continuationSeparator" w:id="1">
    <w:p xmlns:wp14="http://schemas.microsoft.com/office/word/2010/wordml" w:rsidR="008D40DF" w:rsidRDefault="008D40DF" w14:paraId="144A5D23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7F644E" w:rsidR="00EB5AD0" w:rsidP="00523AA3" w:rsidRDefault="00EB5AD0" w14:paraId="0AEED94A" wp14:textId="77777777">
    <w:pPr>
      <w:pBdr>
        <w:bottom w:val="single" w:color="auto" w:sz="4" w:space="1"/>
      </w:pBdr>
    </w:pPr>
    <w:r w:rsidRPr="00DE44D8">
      <w:rPr>
        <w:rFonts w:cs="Arial"/>
        <w:b/>
        <w:i/>
        <w:sz w:val="22"/>
        <w:szCs w:val="22"/>
      </w:rPr>
      <w:t xml:space="preserve">Module Test (Practical): </w:t>
    </w:r>
    <w:r>
      <w:rPr>
        <w:rFonts w:cs="Arial"/>
        <w:b/>
        <w:i/>
        <w:sz w:val="22"/>
        <w:szCs w:val="22"/>
      </w:rPr>
      <w:t>Module 2– Spring JPA Intregration</w:t>
    </w:r>
  </w:p>
  <w:p xmlns:wp14="http://schemas.microsoft.com/office/word/2010/wordml" w:rsidRPr="00F44472" w:rsidR="00EB5AD0" w:rsidP="007F644E" w:rsidRDefault="00EB5AD0" w14:paraId="07459315" wp14:textId="77777777">
    <w:pPr>
      <w:pBdr>
        <w:bottom w:val="single" w:color="auto" w:sz="4" w:space="1"/>
      </w:pBdr>
      <w:rPr>
        <w:rFonts w:ascii="Candara" w:hAnsi="Candara"/>
      </w:rPr>
    </w:pPr>
  </w:p>
  <w:p xmlns:wp14="http://schemas.microsoft.com/office/word/2010/wordml" w:rsidRPr="007F644E" w:rsidR="00EB5AD0" w:rsidRDefault="00EB5AD0" w14:paraId="6537F2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DE44D8" w:rsidR="00EB5AD0" w:rsidP="00B423DE" w:rsidRDefault="00EB5AD0" w14:paraId="139BDB20" wp14:textId="77777777">
    <w:pPr>
      <w:rPr>
        <w:rFonts w:cs="Arial"/>
        <w:b/>
        <w:i/>
        <w:sz w:val="22"/>
        <w:szCs w:val="22"/>
      </w:rPr>
    </w:pPr>
    <w:r w:rsidRPr="00DE44D8">
      <w:rPr>
        <w:rFonts w:cs="Arial"/>
        <w:b/>
        <w:i/>
        <w:sz w:val="22"/>
        <w:szCs w:val="22"/>
      </w:rPr>
      <w:t xml:space="preserve">Module Test (Practical): </w:t>
    </w:r>
    <w:r>
      <w:rPr>
        <w:rFonts w:cs="Arial"/>
        <w:b/>
        <w:i/>
        <w:sz w:val="22"/>
        <w:szCs w:val="22"/>
      </w:rPr>
      <w:t>Module 3 - Spring  ,Spring Boot, JPA Integration</w:t>
    </w:r>
    <w:r w:rsidRPr="00DE44D8">
      <w:rPr>
        <w:rFonts w:cs="Arial"/>
        <w:b/>
        <w:i/>
        <w:sz w:val="22"/>
        <w:szCs w:val="22"/>
      </w:rPr>
      <w:tab/>
    </w:r>
    <w:r w:rsidRPr="00DE44D8">
      <w:rPr>
        <w:rFonts w:cs="Arial"/>
        <w:b/>
        <w:i/>
        <w:sz w:val="22"/>
        <w:szCs w:val="22"/>
      </w:rPr>
      <w:tab/>
    </w:r>
    <w:r w:rsidRPr="00DE44D8">
      <w:rPr>
        <w:rFonts w:cs="Arial"/>
        <w:b/>
        <w:i/>
        <w:sz w:val="22"/>
        <w:szCs w:val="22"/>
      </w:rPr>
      <w:tab/>
    </w:r>
  </w:p>
  <w:p xmlns:wp14="http://schemas.microsoft.com/office/word/2010/wordml" w:rsidRPr="00DE44D8" w:rsidR="00EB5AD0" w:rsidP="00B423DE" w:rsidRDefault="00EB5AD0" w14:paraId="4B61D021" wp14:textId="77777777">
    <w:pPr>
      <w:rPr>
        <w:rFonts w:cs="Arial"/>
        <w:b/>
        <w:i/>
        <w:sz w:val="22"/>
        <w:szCs w:val="22"/>
      </w:rPr>
    </w:pPr>
    <w:r w:rsidRPr="00DE44D8">
      <w:rPr>
        <w:rFonts w:cs="Arial"/>
        <w:b/>
        <w:i/>
        <w:sz w:val="22"/>
        <w:szCs w:val="22"/>
      </w:rPr>
      <w:t xml:space="preserve">Max Marks: </w:t>
    </w:r>
    <w:r>
      <w:rPr>
        <w:rFonts w:cs="Arial"/>
        <w:b/>
        <w:i/>
        <w:sz w:val="22"/>
        <w:szCs w:val="22"/>
      </w:rPr>
      <w:t>70</w:t>
    </w:r>
    <w:r w:rsidRPr="00DE44D8">
      <w:rPr>
        <w:rFonts w:cs="Arial"/>
        <w:b/>
        <w:i/>
        <w:sz w:val="22"/>
        <w:szCs w:val="22"/>
      </w:rPr>
      <w:tab/>
    </w:r>
    <w:r w:rsidRPr="00DE44D8">
      <w:rPr>
        <w:rFonts w:cs="Arial"/>
        <w:b/>
        <w:i/>
        <w:sz w:val="22"/>
        <w:szCs w:val="22"/>
      </w:rPr>
      <w:tab/>
    </w:r>
  </w:p>
  <w:p xmlns:wp14="http://schemas.microsoft.com/office/word/2010/wordml" w:rsidRPr="00DE44D8" w:rsidR="00EB5AD0" w:rsidP="00B423DE" w:rsidRDefault="00EB5AD0" w14:paraId="6775F02E" wp14:textId="77777777">
    <w:pPr>
      <w:rPr>
        <w:rFonts w:cs="Arial"/>
        <w:b/>
        <w:i/>
        <w:sz w:val="22"/>
        <w:szCs w:val="22"/>
      </w:rPr>
    </w:pPr>
    <w:r w:rsidRPr="00DE44D8">
      <w:rPr>
        <w:rFonts w:cs="Arial"/>
        <w:b/>
        <w:i/>
        <w:sz w:val="22"/>
        <w:szCs w:val="22"/>
      </w:rPr>
      <w:t xml:space="preserve">Duration: </w:t>
    </w:r>
    <w:r>
      <w:rPr>
        <w:rFonts w:cs="Arial"/>
        <w:b/>
        <w:i/>
        <w:sz w:val="22"/>
        <w:szCs w:val="22"/>
      </w:rPr>
      <w:t>150</w:t>
    </w:r>
    <w:r w:rsidRPr="00DE44D8">
      <w:rPr>
        <w:rFonts w:cs="Arial"/>
        <w:b/>
        <w:i/>
        <w:sz w:val="22"/>
        <w:szCs w:val="22"/>
      </w:rPr>
      <w:t xml:space="preserve"> Minutes</w:t>
    </w:r>
  </w:p>
  <w:p xmlns:wp14="http://schemas.microsoft.com/office/word/2010/wordml" w:rsidR="00EB5AD0" w:rsidP="00B423DE" w:rsidRDefault="00EB5AD0" w14:paraId="4D33BC9E" wp14:textId="77777777">
    <w:pPr>
      <w:pStyle w:val="Header"/>
      <w:rPr>
        <w:rFonts w:cs="Arial"/>
        <w:sz w:val="22"/>
        <w:szCs w:val="22"/>
      </w:rPr>
    </w:pPr>
    <w:r w:rsidRPr="00DE44D8">
      <w:rPr>
        <w:rFonts w:cs="Arial"/>
        <w:sz w:val="22"/>
        <w:szCs w:val="22"/>
      </w:rPr>
      <w:t>Mode: Open Book</w:t>
    </w:r>
  </w:p>
  <w:p xmlns:wp14="http://schemas.microsoft.com/office/word/2010/wordml" w:rsidR="00EB5AD0" w:rsidP="00B423DE" w:rsidRDefault="00EB5AD0" w14:paraId="23DE523C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7EE"/>
    <w:multiLevelType w:val="hybridMultilevel"/>
    <w:tmpl w:val="1E3AFA5A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DF50270"/>
    <w:multiLevelType w:val="hybridMultilevel"/>
    <w:tmpl w:val="2F180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E778AD"/>
    <w:multiLevelType w:val="hybridMultilevel"/>
    <w:tmpl w:val="F6B670D2"/>
    <w:lvl w:ilvl="0" w:tplc="6C08EC8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12B045A"/>
    <w:multiLevelType w:val="hybridMultilevel"/>
    <w:tmpl w:val="5E6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1456E8E"/>
    <w:multiLevelType w:val="hybridMultilevel"/>
    <w:tmpl w:val="A6CED7D0"/>
    <w:lvl w:ilvl="0" w:tplc="DD209BA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hint="default" w:ascii="Symbol" w:hAnsi="Symbol"/>
        <w:b w:val="0"/>
        <w:bCs/>
        <w:i w:val="0"/>
        <w:iCs/>
        <w:sz w:val="20"/>
        <w:u w:val="none"/>
      </w:rPr>
    </w:lvl>
  </w:abstractNum>
  <w:abstractNum w:abstractNumId="6">
    <w:nsid w:val="44BA5470"/>
    <w:multiLevelType w:val="hybridMultilevel"/>
    <w:tmpl w:val="358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5C137E23"/>
    <w:multiLevelType w:val="hybridMultilevel"/>
    <w:tmpl w:val="C6F07008"/>
    <w:lvl w:ilvl="0" w:tplc="2BE0A3F6">
      <w:start w:val="1"/>
      <w:numFmt w:val="decimal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4" w:hanging="360"/>
      </w:pPr>
    </w:lvl>
    <w:lvl w:ilvl="2" w:tplc="0409001B" w:tentative="1">
      <w:start w:val="1"/>
      <w:numFmt w:val="lowerRoman"/>
      <w:lvlText w:val="%3."/>
      <w:lvlJc w:val="right"/>
      <w:pPr>
        <w:ind w:left="2634" w:hanging="180"/>
      </w:pPr>
    </w:lvl>
    <w:lvl w:ilvl="3" w:tplc="0409000F" w:tentative="1">
      <w:start w:val="1"/>
      <w:numFmt w:val="decimal"/>
      <w:lvlText w:val="%4."/>
      <w:lvlJc w:val="left"/>
      <w:pPr>
        <w:ind w:left="3354" w:hanging="360"/>
      </w:pPr>
    </w:lvl>
    <w:lvl w:ilvl="4" w:tplc="04090019" w:tentative="1">
      <w:start w:val="1"/>
      <w:numFmt w:val="lowerLetter"/>
      <w:lvlText w:val="%5."/>
      <w:lvlJc w:val="left"/>
      <w:pPr>
        <w:ind w:left="4074" w:hanging="360"/>
      </w:pPr>
    </w:lvl>
    <w:lvl w:ilvl="5" w:tplc="0409001B" w:tentative="1">
      <w:start w:val="1"/>
      <w:numFmt w:val="lowerRoman"/>
      <w:lvlText w:val="%6."/>
      <w:lvlJc w:val="right"/>
      <w:pPr>
        <w:ind w:left="4794" w:hanging="180"/>
      </w:pPr>
    </w:lvl>
    <w:lvl w:ilvl="6" w:tplc="0409000F" w:tentative="1">
      <w:start w:val="1"/>
      <w:numFmt w:val="decimal"/>
      <w:lvlText w:val="%7."/>
      <w:lvlJc w:val="left"/>
      <w:pPr>
        <w:ind w:left="5514" w:hanging="360"/>
      </w:pPr>
    </w:lvl>
    <w:lvl w:ilvl="7" w:tplc="04090019" w:tentative="1">
      <w:start w:val="1"/>
      <w:numFmt w:val="lowerLetter"/>
      <w:lvlText w:val="%8."/>
      <w:lvlJc w:val="left"/>
      <w:pPr>
        <w:ind w:left="6234" w:hanging="360"/>
      </w:pPr>
    </w:lvl>
    <w:lvl w:ilvl="8" w:tplc="04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9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EE834CF"/>
    <w:multiLevelType w:val="hybridMultilevel"/>
    <w:tmpl w:val="62C6AF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98439D4"/>
    <w:multiLevelType w:val="hybridMultilevel"/>
    <w:tmpl w:val="C6F07008"/>
    <w:lvl w:ilvl="0" w:tplc="2BE0A3F6">
      <w:start w:val="1"/>
      <w:numFmt w:val="decimal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4" w:hanging="360"/>
      </w:pPr>
    </w:lvl>
    <w:lvl w:ilvl="2" w:tplc="0409001B" w:tentative="1">
      <w:start w:val="1"/>
      <w:numFmt w:val="lowerRoman"/>
      <w:lvlText w:val="%3."/>
      <w:lvlJc w:val="right"/>
      <w:pPr>
        <w:ind w:left="2634" w:hanging="180"/>
      </w:pPr>
    </w:lvl>
    <w:lvl w:ilvl="3" w:tplc="0409000F" w:tentative="1">
      <w:start w:val="1"/>
      <w:numFmt w:val="decimal"/>
      <w:lvlText w:val="%4."/>
      <w:lvlJc w:val="left"/>
      <w:pPr>
        <w:ind w:left="3354" w:hanging="360"/>
      </w:pPr>
    </w:lvl>
    <w:lvl w:ilvl="4" w:tplc="04090019" w:tentative="1">
      <w:start w:val="1"/>
      <w:numFmt w:val="lowerLetter"/>
      <w:lvlText w:val="%5."/>
      <w:lvlJc w:val="left"/>
      <w:pPr>
        <w:ind w:left="4074" w:hanging="360"/>
      </w:pPr>
    </w:lvl>
    <w:lvl w:ilvl="5" w:tplc="0409001B" w:tentative="1">
      <w:start w:val="1"/>
      <w:numFmt w:val="lowerRoman"/>
      <w:lvlText w:val="%6."/>
      <w:lvlJc w:val="right"/>
      <w:pPr>
        <w:ind w:left="4794" w:hanging="180"/>
      </w:pPr>
    </w:lvl>
    <w:lvl w:ilvl="6" w:tplc="0409000F" w:tentative="1">
      <w:start w:val="1"/>
      <w:numFmt w:val="decimal"/>
      <w:lvlText w:val="%7."/>
      <w:lvlJc w:val="left"/>
      <w:pPr>
        <w:ind w:left="5514" w:hanging="360"/>
      </w:pPr>
    </w:lvl>
    <w:lvl w:ilvl="7" w:tplc="04090019" w:tentative="1">
      <w:start w:val="1"/>
      <w:numFmt w:val="lowerLetter"/>
      <w:lvlText w:val="%8."/>
      <w:lvlJc w:val="left"/>
      <w:pPr>
        <w:ind w:left="6234" w:hanging="360"/>
      </w:pPr>
    </w:lvl>
    <w:lvl w:ilvl="8" w:tplc="04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13">
    <w:nsid w:val="69900508"/>
    <w:multiLevelType w:val="hybridMultilevel"/>
    <w:tmpl w:val="112656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69D2747"/>
    <w:multiLevelType w:val="hybridMultilevel"/>
    <w:tmpl w:val="2CC839F0"/>
    <w:lvl w:ilvl="0" w:tplc="DD209BAC"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14"/>
    <w:lvlOverride w:ilvl="0">
      <w:startOverride w:val="1"/>
    </w:lvlOverride>
  </w:num>
  <w:num w:numId="6">
    <w:abstractNumId w:val="13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1"/>
  </w:num>
  <w:num w:numId="12">
    <w:abstractNumId w:val="4"/>
  </w:num>
  <w:num w:numId="13">
    <w:abstractNumId w:val="15"/>
  </w:num>
  <w:num w:numId="14">
    <w:abstractNumId w:val="0"/>
  </w:num>
  <w:num w:numId="15">
    <w:abstractNumId w:val="2"/>
  </w:num>
  <w:num w:numId="16">
    <w:abstractNumId w:val="12"/>
  </w:num>
  <w:num w:numId="17">
    <w:abstractNumId w:val="8"/>
  </w:num>
  <w:numIdMacAtCleanup w:val="10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6"/>
  <w:embedSystemFonts/>
  <w:hideSpellingErrors/>
  <w:hideGrammaticalErrors/>
  <w:attachedTemplate r:id="rId1"/>
  <w:linkStyles/>
  <w:stylePaneFormatFilter w:val="3F0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A6E75"/>
    <w:rsid w:val="000008A9"/>
    <w:rsid w:val="00005145"/>
    <w:rsid w:val="00005C53"/>
    <w:rsid w:val="00014C91"/>
    <w:rsid w:val="000214DE"/>
    <w:rsid w:val="00022F54"/>
    <w:rsid w:val="0002301A"/>
    <w:rsid w:val="00024692"/>
    <w:rsid w:val="000260F3"/>
    <w:rsid w:val="0003185E"/>
    <w:rsid w:val="00033ECD"/>
    <w:rsid w:val="00047E64"/>
    <w:rsid w:val="00055E7D"/>
    <w:rsid w:val="000629FE"/>
    <w:rsid w:val="00074241"/>
    <w:rsid w:val="00075921"/>
    <w:rsid w:val="00084A9D"/>
    <w:rsid w:val="00093E06"/>
    <w:rsid w:val="000A4720"/>
    <w:rsid w:val="000B0780"/>
    <w:rsid w:val="000B2029"/>
    <w:rsid w:val="000C1CFE"/>
    <w:rsid w:val="000D64B2"/>
    <w:rsid w:val="000F4383"/>
    <w:rsid w:val="000F7020"/>
    <w:rsid w:val="00101030"/>
    <w:rsid w:val="00101C0B"/>
    <w:rsid w:val="001023E6"/>
    <w:rsid w:val="00102430"/>
    <w:rsid w:val="00102E43"/>
    <w:rsid w:val="00106F8B"/>
    <w:rsid w:val="00110BE1"/>
    <w:rsid w:val="00126297"/>
    <w:rsid w:val="001328AF"/>
    <w:rsid w:val="00132989"/>
    <w:rsid w:val="0014727A"/>
    <w:rsid w:val="001479A0"/>
    <w:rsid w:val="00153156"/>
    <w:rsid w:val="0016169D"/>
    <w:rsid w:val="00163DB4"/>
    <w:rsid w:val="00167597"/>
    <w:rsid w:val="00174F2E"/>
    <w:rsid w:val="00175042"/>
    <w:rsid w:val="001828DA"/>
    <w:rsid w:val="00192313"/>
    <w:rsid w:val="0019434C"/>
    <w:rsid w:val="001A3266"/>
    <w:rsid w:val="001A6B1D"/>
    <w:rsid w:val="001C568E"/>
    <w:rsid w:val="001E213A"/>
    <w:rsid w:val="001E3114"/>
    <w:rsid w:val="001F7E12"/>
    <w:rsid w:val="00200F04"/>
    <w:rsid w:val="0020314E"/>
    <w:rsid w:val="00213E99"/>
    <w:rsid w:val="00232A47"/>
    <w:rsid w:val="00233625"/>
    <w:rsid w:val="00233659"/>
    <w:rsid w:val="0023386B"/>
    <w:rsid w:val="00241245"/>
    <w:rsid w:val="002510FB"/>
    <w:rsid w:val="00252045"/>
    <w:rsid w:val="002533E9"/>
    <w:rsid w:val="00253BA9"/>
    <w:rsid w:val="002605F9"/>
    <w:rsid w:val="00272650"/>
    <w:rsid w:val="00277852"/>
    <w:rsid w:val="002A440D"/>
    <w:rsid w:val="002A5EA0"/>
    <w:rsid w:val="002B4212"/>
    <w:rsid w:val="002B48E2"/>
    <w:rsid w:val="002B4AAC"/>
    <w:rsid w:val="002C0B0B"/>
    <w:rsid w:val="002D562C"/>
    <w:rsid w:val="002D7758"/>
    <w:rsid w:val="002E150D"/>
    <w:rsid w:val="002F4A55"/>
    <w:rsid w:val="002F54DC"/>
    <w:rsid w:val="003025EA"/>
    <w:rsid w:val="00311EFD"/>
    <w:rsid w:val="00321428"/>
    <w:rsid w:val="0032346A"/>
    <w:rsid w:val="00326D6F"/>
    <w:rsid w:val="0033104C"/>
    <w:rsid w:val="00351C81"/>
    <w:rsid w:val="00372580"/>
    <w:rsid w:val="00373EA3"/>
    <w:rsid w:val="00374966"/>
    <w:rsid w:val="003845E0"/>
    <w:rsid w:val="0039039D"/>
    <w:rsid w:val="00394649"/>
    <w:rsid w:val="00394F3A"/>
    <w:rsid w:val="00397C3F"/>
    <w:rsid w:val="003A19EB"/>
    <w:rsid w:val="003B58D3"/>
    <w:rsid w:val="003D11A1"/>
    <w:rsid w:val="003D176F"/>
    <w:rsid w:val="003D2FC6"/>
    <w:rsid w:val="003D6350"/>
    <w:rsid w:val="003E27FD"/>
    <w:rsid w:val="003F5D27"/>
    <w:rsid w:val="003F693E"/>
    <w:rsid w:val="00407C73"/>
    <w:rsid w:val="0041669A"/>
    <w:rsid w:val="00450DA5"/>
    <w:rsid w:val="00460000"/>
    <w:rsid w:val="004618B4"/>
    <w:rsid w:val="00470A2A"/>
    <w:rsid w:val="00470AFB"/>
    <w:rsid w:val="00484B2E"/>
    <w:rsid w:val="00490A04"/>
    <w:rsid w:val="004915B1"/>
    <w:rsid w:val="004945A2"/>
    <w:rsid w:val="004A44F6"/>
    <w:rsid w:val="004A4811"/>
    <w:rsid w:val="004A77EE"/>
    <w:rsid w:val="004B32E0"/>
    <w:rsid w:val="004B48AB"/>
    <w:rsid w:val="004E1672"/>
    <w:rsid w:val="004E540F"/>
    <w:rsid w:val="004F2810"/>
    <w:rsid w:val="00504EAB"/>
    <w:rsid w:val="00513879"/>
    <w:rsid w:val="00514556"/>
    <w:rsid w:val="005148E8"/>
    <w:rsid w:val="00517A6B"/>
    <w:rsid w:val="00517BD5"/>
    <w:rsid w:val="00523AA3"/>
    <w:rsid w:val="005366E3"/>
    <w:rsid w:val="00542CBE"/>
    <w:rsid w:val="005463AD"/>
    <w:rsid w:val="00565D5E"/>
    <w:rsid w:val="00573C6F"/>
    <w:rsid w:val="0057754A"/>
    <w:rsid w:val="00584826"/>
    <w:rsid w:val="00585FBC"/>
    <w:rsid w:val="00594A0A"/>
    <w:rsid w:val="00595BE1"/>
    <w:rsid w:val="0059772B"/>
    <w:rsid w:val="00597F2E"/>
    <w:rsid w:val="005A4504"/>
    <w:rsid w:val="005B1D61"/>
    <w:rsid w:val="005B7FEA"/>
    <w:rsid w:val="005C74C1"/>
    <w:rsid w:val="005D207D"/>
    <w:rsid w:val="005D2BBE"/>
    <w:rsid w:val="005D6916"/>
    <w:rsid w:val="005F7008"/>
    <w:rsid w:val="00611C48"/>
    <w:rsid w:val="006170FA"/>
    <w:rsid w:val="00622F43"/>
    <w:rsid w:val="00624E4F"/>
    <w:rsid w:val="00656C06"/>
    <w:rsid w:val="00670E8D"/>
    <w:rsid w:val="00674BDB"/>
    <w:rsid w:val="00685A5B"/>
    <w:rsid w:val="006936BD"/>
    <w:rsid w:val="0069458F"/>
    <w:rsid w:val="0069626D"/>
    <w:rsid w:val="00696DAF"/>
    <w:rsid w:val="006A5E38"/>
    <w:rsid w:val="006A7ACD"/>
    <w:rsid w:val="006B4EB4"/>
    <w:rsid w:val="006E454E"/>
    <w:rsid w:val="006E4954"/>
    <w:rsid w:val="006E6758"/>
    <w:rsid w:val="00700A59"/>
    <w:rsid w:val="007032F1"/>
    <w:rsid w:val="00710AF8"/>
    <w:rsid w:val="00711680"/>
    <w:rsid w:val="007218EA"/>
    <w:rsid w:val="00731892"/>
    <w:rsid w:val="00732685"/>
    <w:rsid w:val="00737283"/>
    <w:rsid w:val="0074633A"/>
    <w:rsid w:val="00752C83"/>
    <w:rsid w:val="00753C58"/>
    <w:rsid w:val="007553B0"/>
    <w:rsid w:val="00761536"/>
    <w:rsid w:val="00762F2E"/>
    <w:rsid w:val="007747B3"/>
    <w:rsid w:val="00784F0A"/>
    <w:rsid w:val="007B3EF3"/>
    <w:rsid w:val="007C23FB"/>
    <w:rsid w:val="007C5969"/>
    <w:rsid w:val="007D3E3A"/>
    <w:rsid w:val="007D7DCF"/>
    <w:rsid w:val="007E65C3"/>
    <w:rsid w:val="007F644E"/>
    <w:rsid w:val="00800D65"/>
    <w:rsid w:val="00805A0B"/>
    <w:rsid w:val="00811CA7"/>
    <w:rsid w:val="00812D81"/>
    <w:rsid w:val="00813FF2"/>
    <w:rsid w:val="008176C1"/>
    <w:rsid w:val="0082188B"/>
    <w:rsid w:val="0082234B"/>
    <w:rsid w:val="00824EE9"/>
    <w:rsid w:val="00827F95"/>
    <w:rsid w:val="00833C79"/>
    <w:rsid w:val="00834691"/>
    <w:rsid w:val="00842661"/>
    <w:rsid w:val="00861654"/>
    <w:rsid w:val="00862278"/>
    <w:rsid w:val="00862684"/>
    <w:rsid w:val="00864098"/>
    <w:rsid w:val="00870759"/>
    <w:rsid w:val="00885A20"/>
    <w:rsid w:val="00897A0F"/>
    <w:rsid w:val="008A6F85"/>
    <w:rsid w:val="008D40DF"/>
    <w:rsid w:val="008E2D4A"/>
    <w:rsid w:val="008E3C85"/>
    <w:rsid w:val="008E7FB2"/>
    <w:rsid w:val="008F397F"/>
    <w:rsid w:val="008F55A9"/>
    <w:rsid w:val="00901BDB"/>
    <w:rsid w:val="0090325D"/>
    <w:rsid w:val="009077BC"/>
    <w:rsid w:val="0092061A"/>
    <w:rsid w:val="009343C3"/>
    <w:rsid w:val="009344C0"/>
    <w:rsid w:val="00941491"/>
    <w:rsid w:val="00941BBF"/>
    <w:rsid w:val="00943ECA"/>
    <w:rsid w:val="009502F7"/>
    <w:rsid w:val="0095070F"/>
    <w:rsid w:val="00951BCE"/>
    <w:rsid w:val="00957D8E"/>
    <w:rsid w:val="00962F1D"/>
    <w:rsid w:val="00965A73"/>
    <w:rsid w:val="00971E90"/>
    <w:rsid w:val="00974405"/>
    <w:rsid w:val="009834F5"/>
    <w:rsid w:val="009A26C9"/>
    <w:rsid w:val="009C37A5"/>
    <w:rsid w:val="009C7735"/>
    <w:rsid w:val="009D3E80"/>
    <w:rsid w:val="009D47C4"/>
    <w:rsid w:val="009D64BB"/>
    <w:rsid w:val="009F4010"/>
    <w:rsid w:val="009F63BB"/>
    <w:rsid w:val="00A039BA"/>
    <w:rsid w:val="00A25182"/>
    <w:rsid w:val="00A25DF7"/>
    <w:rsid w:val="00A312AA"/>
    <w:rsid w:val="00A34A32"/>
    <w:rsid w:val="00A4349B"/>
    <w:rsid w:val="00A555AC"/>
    <w:rsid w:val="00A603C2"/>
    <w:rsid w:val="00A6209C"/>
    <w:rsid w:val="00A64EA4"/>
    <w:rsid w:val="00A672F1"/>
    <w:rsid w:val="00A74B81"/>
    <w:rsid w:val="00A80A76"/>
    <w:rsid w:val="00A83310"/>
    <w:rsid w:val="00A84D97"/>
    <w:rsid w:val="00A850CC"/>
    <w:rsid w:val="00A930AA"/>
    <w:rsid w:val="00AA56C5"/>
    <w:rsid w:val="00AB0688"/>
    <w:rsid w:val="00AC08FF"/>
    <w:rsid w:val="00AC442A"/>
    <w:rsid w:val="00AF0D91"/>
    <w:rsid w:val="00AF3C51"/>
    <w:rsid w:val="00AF7BDE"/>
    <w:rsid w:val="00B14EEF"/>
    <w:rsid w:val="00B202CA"/>
    <w:rsid w:val="00B209D9"/>
    <w:rsid w:val="00B20BE4"/>
    <w:rsid w:val="00B21836"/>
    <w:rsid w:val="00B23E7F"/>
    <w:rsid w:val="00B26949"/>
    <w:rsid w:val="00B26F05"/>
    <w:rsid w:val="00B27D8E"/>
    <w:rsid w:val="00B423DE"/>
    <w:rsid w:val="00B45A55"/>
    <w:rsid w:val="00B507C3"/>
    <w:rsid w:val="00B66418"/>
    <w:rsid w:val="00B71D7D"/>
    <w:rsid w:val="00B73052"/>
    <w:rsid w:val="00B7336F"/>
    <w:rsid w:val="00B776FD"/>
    <w:rsid w:val="00B80B61"/>
    <w:rsid w:val="00B84F93"/>
    <w:rsid w:val="00B8594B"/>
    <w:rsid w:val="00B91607"/>
    <w:rsid w:val="00B9277F"/>
    <w:rsid w:val="00B94648"/>
    <w:rsid w:val="00BA6E75"/>
    <w:rsid w:val="00BB0AB9"/>
    <w:rsid w:val="00BC77C2"/>
    <w:rsid w:val="00BD4FA0"/>
    <w:rsid w:val="00BE0945"/>
    <w:rsid w:val="00BF75AE"/>
    <w:rsid w:val="00C05DF0"/>
    <w:rsid w:val="00C132CE"/>
    <w:rsid w:val="00C17CA3"/>
    <w:rsid w:val="00C22371"/>
    <w:rsid w:val="00C344BF"/>
    <w:rsid w:val="00C34C05"/>
    <w:rsid w:val="00C35F12"/>
    <w:rsid w:val="00C3626F"/>
    <w:rsid w:val="00C3741A"/>
    <w:rsid w:val="00C50D66"/>
    <w:rsid w:val="00C53AA9"/>
    <w:rsid w:val="00C56072"/>
    <w:rsid w:val="00C610D7"/>
    <w:rsid w:val="00C635AD"/>
    <w:rsid w:val="00C67C04"/>
    <w:rsid w:val="00C772BE"/>
    <w:rsid w:val="00C77C93"/>
    <w:rsid w:val="00C82F42"/>
    <w:rsid w:val="00C8386A"/>
    <w:rsid w:val="00C921CC"/>
    <w:rsid w:val="00C92FA9"/>
    <w:rsid w:val="00C96822"/>
    <w:rsid w:val="00CA11A9"/>
    <w:rsid w:val="00CA2DA8"/>
    <w:rsid w:val="00CB1EB7"/>
    <w:rsid w:val="00CB2205"/>
    <w:rsid w:val="00CB2E51"/>
    <w:rsid w:val="00CB6A94"/>
    <w:rsid w:val="00CC0341"/>
    <w:rsid w:val="00CE11C3"/>
    <w:rsid w:val="00CE25AC"/>
    <w:rsid w:val="00CE3B00"/>
    <w:rsid w:val="00CE7F0C"/>
    <w:rsid w:val="00CF23C6"/>
    <w:rsid w:val="00D016B2"/>
    <w:rsid w:val="00D109BD"/>
    <w:rsid w:val="00D1791E"/>
    <w:rsid w:val="00D2370B"/>
    <w:rsid w:val="00D24715"/>
    <w:rsid w:val="00D27901"/>
    <w:rsid w:val="00D31154"/>
    <w:rsid w:val="00D53676"/>
    <w:rsid w:val="00D57CBD"/>
    <w:rsid w:val="00D64B1D"/>
    <w:rsid w:val="00D71896"/>
    <w:rsid w:val="00D76536"/>
    <w:rsid w:val="00D8695B"/>
    <w:rsid w:val="00D93D44"/>
    <w:rsid w:val="00D97567"/>
    <w:rsid w:val="00DB1066"/>
    <w:rsid w:val="00DB3C7C"/>
    <w:rsid w:val="00DC77F2"/>
    <w:rsid w:val="00DD5413"/>
    <w:rsid w:val="00DD69FF"/>
    <w:rsid w:val="00DD7D8C"/>
    <w:rsid w:val="00DE1509"/>
    <w:rsid w:val="00DE1DE7"/>
    <w:rsid w:val="00DE44D8"/>
    <w:rsid w:val="00DE6F98"/>
    <w:rsid w:val="00DE79D7"/>
    <w:rsid w:val="00DF1B21"/>
    <w:rsid w:val="00E048BB"/>
    <w:rsid w:val="00E238AC"/>
    <w:rsid w:val="00E2475B"/>
    <w:rsid w:val="00E24B00"/>
    <w:rsid w:val="00E24E3E"/>
    <w:rsid w:val="00E27A2A"/>
    <w:rsid w:val="00E36AE1"/>
    <w:rsid w:val="00E36C95"/>
    <w:rsid w:val="00E52A2E"/>
    <w:rsid w:val="00E77CA5"/>
    <w:rsid w:val="00E83EF9"/>
    <w:rsid w:val="00E86D6E"/>
    <w:rsid w:val="00EA3CB2"/>
    <w:rsid w:val="00EA707D"/>
    <w:rsid w:val="00EB5AD0"/>
    <w:rsid w:val="00EC0663"/>
    <w:rsid w:val="00EC4C5E"/>
    <w:rsid w:val="00EC6A9A"/>
    <w:rsid w:val="00EC73F3"/>
    <w:rsid w:val="00ED2C87"/>
    <w:rsid w:val="00ED4AB7"/>
    <w:rsid w:val="00ED648A"/>
    <w:rsid w:val="00EE5E49"/>
    <w:rsid w:val="00F02F40"/>
    <w:rsid w:val="00F03B81"/>
    <w:rsid w:val="00F0717C"/>
    <w:rsid w:val="00F07F87"/>
    <w:rsid w:val="00F151C6"/>
    <w:rsid w:val="00F24D9B"/>
    <w:rsid w:val="00F26CC8"/>
    <w:rsid w:val="00F302A9"/>
    <w:rsid w:val="00F30E3D"/>
    <w:rsid w:val="00F3221B"/>
    <w:rsid w:val="00F44472"/>
    <w:rsid w:val="00F55297"/>
    <w:rsid w:val="00F57C1D"/>
    <w:rsid w:val="00F74BE1"/>
    <w:rsid w:val="00F77C74"/>
    <w:rsid w:val="00F93119"/>
    <w:rsid w:val="00FB49C8"/>
    <w:rsid w:val="00FB780D"/>
    <w:rsid w:val="00FC2A0A"/>
    <w:rsid w:val="00FC4835"/>
    <w:rsid w:val="00FC5680"/>
    <w:rsid w:val="00FD0E68"/>
    <w:rsid w:val="00FE2D8B"/>
    <w:rsid w:val="1F1DAB3C"/>
    <w:rsid w:val="6EC6A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4:docId w14:val="6BC13E59"/>
  <w15:docId w15:val="{3b84c32b-935c-4618-9a3e-ae1671ef22f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2661"/>
    <w:rPr>
      <w:rFonts w:ascii="Arial" w:hAnsi="Arial"/>
      <w:szCs w:val="24"/>
    </w:rPr>
  </w:style>
  <w:style w:type="paragraph" w:styleId="Heading1">
    <w:name w:val="heading 1"/>
    <w:basedOn w:val="Normal"/>
    <w:qFormat/>
    <w:rsid w:val="00842661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2661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rsid w:val="00842661"/>
    <w:pPr>
      <w:tabs>
        <w:tab w:val="center" w:pos="4320"/>
        <w:tab w:val="right" w:pos="8640"/>
      </w:tabs>
      <w:jc w:val="center"/>
    </w:pPr>
  </w:style>
  <w:style w:type="paragraph" w:styleId="BalloonText">
    <w:name w:val="Balloon Text"/>
    <w:basedOn w:val="Normal"/>
    <w:semiHidden/>
    <w:rsid w:val="008426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42661"/>
  </w:style>
  <w:style w:type="table" w:styleId="TableGrid">
    <w:name w:val="Table Grid"/>
    <w:basedOn w:val="TableNormal"/>
    <w:rsid w:val="0084266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842661"/>
    <w:rPr>
      <w:szCs w:val="20"/>
    </w:rPr>
  </w:style>
  <w:style w:type="numbering" w:styleId="StyleBulletedWingdingssymbol10ptBoldItalicUnderline" w:customStyle="1">
    <w:name w:val="Style Bulleted Wingdings (symbol) 10 pt Bold Italic Underline..."/>
    <w:basedOn w:val="NoList"/>
    <w:rsid w:val="00842661"/>
    <w:pPr>
      <w:numPr>
        <w:numId w:val="3"/>
      </w:numPr>
    </w:pPr>
  </w:style>
  <w:style w:type="paragraph" w:styleId="Unlistedmainbullet" w:customStyle="1">
    <w:name w:val="Unlisted main bullet"/>
    <w:basedOn w:val="Normal"/>
    <w:qFormat/>
    <w:rsid w:val="00842661"/>
    <w:pPr>
      <w:numPr>
        <w:numId w:val="4"/>
      </w:numPr>
      <w:spacing w:line="360" w:lineRule="auto"/>
    </w:pPr>
    <w:rPr>
      <w:rFonts w:cs="Arial"/>
      <w:i/>
      <w:szCs w:val="20"/>
    </w:rPr>
  </w:style>
  <w:style w:type="paragraph" w:styleId="Listedmainbullet" w:customStyle="1">
    <w:name w:val="Listed main bullet"/>
    <w:basedOn w:val="Normal"/>
    <w:rsid w:val="00842661"/>
    <w:pPr>
      <w:numPr>
        <w:numId w:val="2"/>
      </w:numPr>
    </w:pPr>
    <w:rPr>
      <w:rFonts w:cs="Arial"/>
      <w:szCs w:val="20"/>
    </w:rPr>
  </w:style>
  <w:style w:type="paragraph" w:styleId="Listedsub-bullets" w:customStyle="1">
    <w:name w:val="Listed sub-bullets"/>
    <w:basedOn w:val="Normal"/>
    <w:rsid w:val="00842661"/>
    <w:pPr>
      <w:numPr>
        <w:numId w:val="5"/>
      </w:numPr>
      <w:spacing w:line="360" w:lineRule="auto"/>
    </w:pPr>
    <w:rPr>
      <w:iCs/>
      <w:szCs w:val="20"/>
    </w:rPr>
  </w:style>
  <w:style w:type="paragraph" w:styleId="NormalCentre" w:customStyle="1">
    <w:name w:val="Normal Centre"/>
    <w:basedOn w:val="Normal"/>
    <w:rsid w:val="00842661"/>
    <w:pPr>
      <w:jc w:val="center"/>
    </w:pPr>
    <w:rPr>
      <w:szCs w:val="20"/>
    </w:rPr>
  </w:style>
  <w:style w:type="character" w:styleId="NormalBoldUnderline" w:customStyle="1">
    <w:name w:val="Normal Bold Underline"/>
    <w:rsid w:val="00842661"/>
    <w:rPr>
      <w:rFonts w:ascii="Arial" w:hAnsi="Arial"/>
      <w:b/>
      <w:bCs/>
      <w:sz w:val="20"/>
      <w:u w:val="single"/>
    </w:rPr>
  </w:style>
  <w:style w:type="paragraph" w:styleId="UnlistedmainbulletBold" w:customStyle="1">
    <w:name w:val="Unlisted main bullet + Bold"/>
    <w:basedOn w:val="Unlistedmainbullet"/>
    <w:rsid w:val="00842661"/>
    <w:rPr>
      <w:b/>
      <w:bCs/>
      <w:i w:val="0"/>
      <w:iCs/>
    </w:rPr>
  </w:style>
  <w:style w:type="paragraph" w:styleId="Code" w:customStyle="1">
    <w:name w:val="Code"/>
    <w:basedOn w:val="Normal"/>
    <w:rsid w:val="00842661"/>
    <w:pPr>
      <w:ind w:left="720"/>
    </w:pPr>
    <w:rPr>
      <w:i/>
      <w:iCs/>
      <w:sz w:val="18"/>
      <w:szCs w:val="20"/>
    </w:rPr>
  </w:style>
  <w:style w:type="character" w:styleId="NormalBold" w:customStyle="1">
    <w:name w:val="Normal Bold"/>
    <w:rsid w:val="00842661"/>
    <w:rPr>
      <w:rFonts w:ascii="Arial" w:hAnsi="Arial"/>
      <w:b/>
      <w:bCs/>
      <w:sz w:val="20"/>
    </w:rPr>
  </w:style>
  <w:style w:type="paragraph" w:styleId="NormalLinespacingDoubleBoxSinglesolidlineAuto" w:customStyle="1">
    <w:name w:val="Normal Line spacing:  Double Box: (Single solid line Auto..."/>
    <w:basedOn w:val="Normal"/>
    <w:rsid w:val="0084266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480" w:lineRule="auto"/>
    </w:pPr>
    <w:rPr>
      <w:szCs w:val="20"/>
    </w:rPr>
  </w:style>
  <w:style w:type="character" w:styleId="Tabletext" w:customStyle="1">
    <w:name w:val="Table text"/>
    <w:rsid w:val="00842661"/>
    <w:rPr>
      <w:rFonts w:ascii="Arial" w:hAnsi="Arial"/>
      <w:sz w:val="20"/>
    </w:rPr>
  </w:style>
  <w:style w:type="character" w:styleId="TableHeader" w:customStyle="1">
    <w:name w:val="Table Header"/>
    <w:rsid w:val="00842661"/>
    <w:rPr>
      <w:rFonts w:ascii="Arial" w:hAnsi="Arial"/>
      <w:b/>
      <w:bCs/>
      <w:sz w:val="20"/>
    </w:rPr>
  </w:style>
  <w:style w:type="paragraph" w:styleId="Unlistedsub-bullets" w:customStyle="1">
    <w:name w:val="Unlisted sub-bullets"/>
    <w:basedOn w:val="Normal"/>
    <w:rsid w:val="00800D65"/>
    <w:pPr>
      <w:spacing w:line="360" w:lineRule="auto"/>
      <w:ind w:left="720" w:hanging="360"/>
    </w:pPr>
    <w:rPr>
      <w:i/>
      <w:iCs/>
      <w:szCs w:val="20"/>
    </w:rPr>
  </w:style>
  <w:style w:type="paragraph" w:styleId="StyleNormalCentre" w:customStyle="1">
    <w:name w:val="Style Normal Centre"/>
    <w:basedOn w:val="Normal"/>
    <w:rsid w:val="00800D65"/>
    <w:pPr>
      <w:jc w:val="center"/>
    </w:pPr>
    <w:rPr>
      <w:szCs w:val="20"/>
    </w:rPr>
  </w:style>
  <w:style w:type="character" w:styleId="HeaderChar" w:customStyle="1">
    <w:name w:val="Header Char"/>
    <w:link w:val="Header"/>
    <w:rsid w:val="004A44F6"/>
    <w:rPr>
      <w:rFonts w:ascii="Arial" w:hAnsi="Arial"/>
      <w:b/>
      <w:i/>
      <w:szCs w:val="24"/>
    </w:rPr>
  </w:style>
  <w:style w:type="paragraph" w:styleId="ListParagraph">
    <w:name w:val="List Paragraph"/>
    <w:basedOn w:val="Normal"/>
    <w:uiPriority w:val="34"/>
    <w:qFormat/>
    <w:rsid w:val="005A4504"/>
    <w:pPr>
      <w:ind w:left="720"/>
    </w:pPr>
    <w:rPr>
      <w:rFonts w:ascii="Calibri" w:hAnsi="Calibri" w:eastAsia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nhideWhenUsed/>
    <w:rsid w:val="0072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7218EA"/>
    <w:rPr>
      <w:rFonts w:ascii="Courier New" w:hAnsi="Courier New" w:cs="Courier New"/>
    </w:rPr>
  </w:style>
  <w:style w:type="paragraph" w:styleId="BodyTextIndent">
    <w:name w:val="Body Text Indent"/>
    <w:basedOn w:val="Normal"/>
    <w:link w:val="BodyTextIndentChar"/>
    <w:rsid w:val="00C82F42"/>
    <w:pPr>
      <w:spacing w:after="120"/>
      <w:ind w:left="360"/>
    </w:pPr>
    <w:rPr>
      <w:rFonts w:ascii="Times New Roman" w:hAnsi="Times New Roman"/>
      <w:sz w:val="24"/>
    </w:rPr>
  </w:style>
  <w:style w:type="character" w:styleId="BodyTextIndentChar" w:customStyle="1">
    <w:name w:val="Body Text Indent Char"/>
    <w:basedOn w:val="DefaultParagraphFont"/>
    <w:link w:val="BodyTextIndent"/>
    <w:rsid w:val="00C82F42"/>
    <w:rPr>
      <w:sz w:val="24"/>
      <w:szCs w:val="24"/>
    </w:rPr>
  </w:style>
  <w:style w:type="character" w:styleId="apple-style-span" w:customStyle="1">
    <w:name w:val="apple-style-span"/>
    <w:basedOn w:val="DefaultParagraphFont"/>
    <w:rsid w:val="00C82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Module Test Practical</Material_x0020_Type>
    <Category xmlns="26bed2a0-a239-4228-bd8e-b46f54fc12da">Assessment Component</Category>
    <Level xmlns="26bed2a0-a239-4228-bd8e-b46f54fc12da">L1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9E87C99-D045-4A5B-AE77-7524C5775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620C2-D5BB-461A-A332-DE49C89C53B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3.xml><?xml version="1.0" encoding="utf-8"?>
<ds:datastoreItem xmlns:ds="http://schemas.openxmlformats.org/officeDocument/2006/customXml" ds:itemID="{66411989-3929-4DBE-AD7E-E0F4BBDE60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5BF87-AD53-4FC6-84C5-423A9EAEF6CB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CoursewareTemplates.dotx</ap:Template>
  <ap:Application>Microsoft Office Word</ap:Application>
  <ap:DocSecurity>0</ap:DocSecurity>
  <ap:ScaleCrop>false</ap:ScaleCrop>
  <ap:Company>Patni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Parameters</dc:title>
  <dc:creator>Rupali Saha</dc:creator>
  <lastModifiedBy>Surendran Velath</lastModifiedBy>
  <revision>26</revision>
  <dcterms:created xsi:type="dcterms:W3CDTF">2018-11-23T11:55:00.0000000Z</dcterms:created>
  <dcterms:modified xsi:type="dcterms:W3CDTF">2019-04-26T11:30:13.8265066Z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